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EFFFC" w14:textId="7AC531AE" w:rsidR="005A4D49" w:rsidRPr="00745ED4" w:rsidRDefault="000F05D1" w:rsidP="005A4D49">
      <w:pPr>
        <w:rPr>
          <w:rFonts w:ascii="Calibri" w:hAnsi="Calibri" w:cs="Calibri"/>
        </w:rPr>
      </w:pPr>
      <w:r w:rsidRPr="00745ED4">
        <w:rPr>
          <w:rFonts w:ascii="Calibri" w:hAnsi="Calibri" w:cs="Calibri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7A0FE31C" wp14:editId="01EE5BC0">
                <wp:simplePos x="0" y="0"/>
                <wp:positionH relativeFrom="column">
                  <wp:posOffset>711200</wp:posOffset>
                </wp:positionH>
                <wp:positionV relativeFrom="paragraph">
                  <wp:posOffset>-8467</wp:posOffset>
                </wp:positionV>
                <wp:extent cx="5220000" cy="5220000"/>
                <wp:effectExtent l="0" t="0" r="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0000" cy="5220000"/>
                          <a:chOff x="0" y="0"/>
                          <a:chExt cx="5220000" cy="5220000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0" y="0"/>
                            <a:ext cx="5220000" cy="5220000"/>
                            <a:chOff x="0" y="0"/>
                            <a:chExt cx="5220000" cy="5220000"/>
                          </a:xfrm>
                        </wpg:grpSpPr>
                        <wpg:grpSp>
                          <wpg:cNvPr id="7" name="Group 7"/>
                          <wpg:cNvGrpSpPr/>
                          <wpg:grpSpPr>
                            <a:xfrm>
                              <a:off x="0" y="0"/>
                              <a:ext cx="5220000" cy="5220000"/>
                              <a:chOff x="0" y="0"/>
                              <a:chExt cx="5220000" cy="5220000"/>
                            </a:xfrm>
                          </wpg:grpSpPr>
                          <wpg:grpSp>
                            <wpg:cNvPr id="6" name="Group 6"/>
                            <wpg:cNvGrpSpPr/>
                            <wpg:grpSpPr>
                              <a:xfrm>
                                <a:off x="0" y="0"/>
                                <a:ext cx="5220000" cy="5220000"/>
                                <a:chOff x="0" y="0"/>
                                <a:chExt cx="5220000" cy="5220000"/>
                              </a:xfrm>
                            </wpg:grpSpPr>
                            <wps:wsp>
                              <wps:cNvPr id="1" name="Rectangle 1"/>
                              <wps:cNvSpPr/>
                              <wps:spPr bwMode="gray">
                                <a:xfrm>
                                  <a:off x="0" y="0"/>
                                  <a:ext cx="5220000" cy="52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19050" algn="ctr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spcFirstLastPara="0" vertOverflow="overflow" horzOverflow="overflow" vert="horz" wrap="square" lIns="88900" tIns="88900" rIns="88900" bIns="889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Text Box 5"/>
                              <wps:cNvSpPr txBox="1"/>
                              <wps:spPr>
                                <a:xfrm>
                                  <a:off x="524933" y="1837267"/>
                                  <a:ext cx="4119245" cy="222948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4B7286D6" w14:textId="11593B82" w:rsidR="001A7694" w:rsidRPr="00745ED4" w:rsidRDefault="001A7694" w:rsidP="001A7694">
                                    <w:pPr>
                                      <w:spacing w:before="0" w:after="0"/>
                                      <w:rPr>
                                        <w:rFonts w:ascii="Aptos" w:hAnsi="Aptos"/>
                                        <w:b/>
                                        <w:bCs/>
                                        <w:color w:val="343432" w:themeColor="text2" w:themeShade="40"/>
                                        <w:sz w:val="18"/>
                                        <w:szCs w:val="18"/>
                                      </w:rPr>
                                    </w:pPr>
                                    <w:r w:rsidRPr="00745ED4">
                                      <w:rPr>
                                        <w:rFonts w:ascii="Aptos" w:hAnsi="Aptos"/>
                                        <w:b/>
                                        <w:bCs/>
                                        <w:color w:val="343432" w:themeColor="text2" w:themeShade="40"/>
                                        <w:sz w:val="18"/>
                                        <w:szCs w:val="18"/>
                                      </w:rPr>
                                      <w:t xml:space="preserve">       How to Play:</w:t>
                                    </w:r>
                                  </w:p>
                                  <w:p w14:paraId="57E1A84D" w14:textId="77777777" w:rsidR="001A7694" w:rsidRPr="00745ED4" w:rsidRDefault="001A7694" w:rsidP="001A7694">
                                    <w:pPr>
                                      <w:spacing w:before="0" w:after="0"/>
                                      <w:rPr>
                                        <w:rFonts w:ascii="Aptos" w:hAnsi="Aptos"/>
                                        <w:b/>
                                        <w:bCs/>
                                        <w:color w:val="343432" w:themeColor="text2" w:themeShade="40"/>
                                        <w:sz w:val="12"/>
                                        <w:szCs w:val="12"/>
                                      </w:rPr>
                                    </w:pPr>
                                  </w:p>
                                  <w:p w14:paraId="5A28833B" w14:textId="7531A0EB" w:rsidR="001A7694" w:rsidRPr="00745ED4" w:rsidRDefault="001A7694" w:rsidP="001A7694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spacing w:before="0" w:after="0"/>
                                      <w:rPr>
                                        <w:rFonts w:ascii="Aptos" w:hAnsi="Aptos"/>
                                        <w:b/>
                                        <w:bCs/>
                                        <w:color w:val="343432" w:themeColor="text2" w:themeShade="40"/>
                                        <w:sz w:val="18"/>
                                        <w:szCs w:val="18"/>
                                      </w:rPr>
                                    </w:pPr>
                                    <w:r w:rsidRPr="00745ED4">
                                      <w:rPr>
                                        <w:rFonts w:ascii="Aptos" w:hAnsi="Aptos"/>
                                        <w:color w:val="343432" w:themeColor="text2" w:themeShade="40"/>
                                        <w:sz w:val="18"/>
                                        <w:szCs w:val="18"/>
                                      </w:rPr>
                                      <w:t xml:space="preserve">Fill the 9x9 grid so that each column and row resemble the </w:t>
                                    </w:r>
                                    <w:r w:rsidR="00745ED4" w:rsidRPr="00745ED4">
                                      <w:rPr>
                                        <w:rFonts w:ascii="Aptos" w:hAnsi="Aptos"/>
                                        <w:color w:val="343432" w:themeColor="text2" w:themeShade="40"/>
                                        <w:sz w:val="18"/>
                                        <w:szCs w:val="18"/>
                                      </w:rPr>
                                      <w:t xml:space="preserve">Sudoku </w:t>
                                    </w:r>
                                    <w:r w:rsidRPr="00745ED4">
                                      <w:rPr>
                                        <w:rFonts w:ascii="Aptos" w:hAnsi="Aptos"/>
                                        <w:color w:val="343432" w:themeColor="text2" w:themeShade="40"/>
                                        <w:sz w:val="18"/>
                                        <w:szCs w:val="18"/>
                                      </w:rPr>
                                      <w:t>you wish to solve.</w:t>
                                    </w:r>
                                  </w:p>
                                  <w:p w14:paraId="06A6516E" w14:textId="77777777" w:rsidR="001A7694" w:rsidRPr="00745ED4" w:rsidRDefault="001A7694" w:rsidP="001A7694">
                                    <w:pPr>
                                      <w:pStyle w:val="ListParagraph"/>
                                      <w:spacing w:before="0" w:after="0"/>
                                      <w:ind w:left="360"/>
                                      <w:rPr>
                                        <w:rFonts w:ascii="Aptos" w:hAnsi="Aptos"/>
                                        <w:b/>
                                        <w:bCs/>
                                        <w:color w:val="343432" w:themeColor="text2" w:themeShade="40"/>
                                        <w:sz w:val="8"/>
                                        <w:szCs w:val="8"/>
                                      </w:rPr>
                                    </w:pPr>
                                  </w:p>
                                  <w:p w14:paraId="5F3F5CF4" w14:textId="4C43634E" w:rsidR="001A7694" w:rsidRPr="00745ED4" w:rsidRDefault="001A7694" w:rsidP="001A7694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spacing w:before="0" w:after="0"/>
                                      <w:rPr>
                                        <w:rFonts w:ascii="Aptos" w:hAnsi="Aptos"/>
                                        <w:color w:val="343432" w:themeColor="text2" w:themeShade="40"/>
                                        <w:sz w:val="18"/>
                                        <w:szCs w:val="18"/>
                                      </w:rPr>
                                    </w:pPr>
                                    <w:r w:rsidRPr="00745ED4">
                                      <w:rPr>
                                        <w:rFonts w:ascii="Aptos" w:hAnsi="Aptos"/>
                                        <w:color w:val="343432" w:themeColor="text2" w:themeShade="40"/>
                                        <w:sz w:val="18"/>
                                        <w:szCs w:val="18"/>
                                      </w:rPr>
                                      <w:t xml:space="preserve">Enter a number between 1-9 using the number keys on the  keyboard. </w:t>
                                    </w:r>
                                  </w:p>
                                  <w:p w14:paraId="3D8F89C7" w14:textId="77777777" w:rsidR="001A7694" w:rsidRPr="00745ED4" w:rsidRDefault="001A7694" w:rsidP="001A7694">
                                    <w:pPr>
                                      <w:spacing w:before="0" w:after="0"/>
                                      <w:rPr>
                                        <w:rFonts w:ascii="Aptos" w:hAnsi="Aptos"/>
                                        <w:color w:val="343432" w:themeColor="text2" w:themeShade="40"/>
                                        <w:sz w:val="8"/>
                                        <w:szCs w:val="8"/>
                                      </w:rPr>
                                    </w:pPr>
                                  </w:p>
                                  <w:p w14:paraId="250180BF" w14:textId="6B92DF7B" w:rsidR="001A7694" w:rsidRPr="00745ED4" w:rsidRDefault="001A7694" w:rsidP="001A7694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spacing w:before="0" w:after="0"/>
                                      <w:rPr>
                                        <w:rFonts w:ascii="Aptos" w:hAnsi="Aptos"/>
                                        <w:color w:val="343432" w:themeColor="text2" w:themeShade="40"/>
                                        <w:sz w:val="18"/>
                                        <w:szCs w:val="18"/>
                                      </w:rPr>
                                    </w:pPr>
                                    <w:r w:rsidRPr="00745ED4">
                                      <w:rPr>
                                        <w:rFonts w:ascii="Aptos" w:hAnsi="Aptos"/>
                                        <w:color w:val="343432" w:themeColor="text2" w:themeShade="40"/>
                                        <w:sz w:val="18"/>
                                        <w:szCs w:val="18"/>
                                      </w:rPr>
                                      <w:t>Use TAB or Click to move to the next cell.</w:t>
                                    </w:r>
                                  </w:p>
                                  <w:p w14:paraId="6B3C4FB8" w14:textId="77777777" w:rsidR="001A7694" w:rsidRPr="00745ED4" w:rsidRDefault="001A7694" w:rsidP="001A7694">
                                    <w:pPr>
                                      <w:spacing w:before="0" w:after="0"/>
                                      <w:rPr>
                                        <w:rFonts w:ascii="Aptos" w:hAnsi="Aptos"/>
                                        <w:color w:val="343432" w:themeColor="text2" w:themeShade="40"/>
                                        <w:sz w:val="8"/>
                                        <w:szCs w:val="8"/>
                                      </w:rPr>
                                    </w:pPr>
                                  </w:p>
                                  <w:p w14:paraId="32C2FC03" w14:textId="7442839A" w:rsidR="001A7694" w:rsidRPr="00745ED4" w:rsidRDefault="001A7694" w:rsidP="001A7694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spacing w:before="0" w:after="0"/>
                                      <w:rPr>
                                        <w:rFonts w:ascii="Aptos" w:hAnsi="Aptos"/>
                                        <w:color w:val="343432" w:themeColor="text2" w:themeShade="40"/>
                                        <w:sz w:val="18"/>
                                        <w:szCs w:val="18"/>
                                      </w:rPr>
                                    </w:pPr>
                                    <w:r w:rsidRPr="00745ED4">
                                      <w:rPr>
                                        <w:rFonts w:ascii="Aptos" w:hAnsi="Aptos"/>
                                        <w:color w:val="343432" w:themeColor="text2" w:themeShade="40"/>
                                        <w:sz w:val="18"/>
                                        <w:szCs w:val="18"/>
                                      </w:rPr>
                                      <w:t xml:space="preserve">If you enter the wrong </w:t>
                                    </w:r>
                                    <w:r w:rsidR="00745ED4" w:rsidRPr="00745ED4">
                                      <w:rPr>
                                        <w:rFonts w:ascii="Aptos" w:hAnsi="Aptos"/>
                                        <w:color w:val="343432" w:themeColor="text2" w:themeShade="40"/>
                                        <w:sz w:val="18"/>
                                        <w:szCs w:val="18"/>
                                      </w:rPr>
                                      <w:t>value,</w:t>
                                    </w:r>
                                    <w:r w:rsidRPr="00745ED4">
                                      <w:rPr>
                                        <w:rFonts w:ascii="Aptos" w:hAnsi="Aptos"/>
                                        <w:color w:val="343432" w:themeColor="text2" w:themeShade="40"/>
                                        <w:sz w:val="18"/>
                                        <w:szCs w:val="18"/>
                                      </w:rPr>
                                      <w:t xml:space="preserve"> you can clear it using the Backspace key.</w:t>
                                    </w:r>
                                  </w:p>
                                  <w:p w14:paraId="5D8034DB" w14:textId="77777777" w:rsidR="001A7694" w:rsidRPr="00745ED4" w:rsidRDefault="001A7694" w:rsidP="001A7694">
                                    <w:pPr>
                                      <w:spacing w:before="0" w:after="0"/>
                                      <w:rPr>
                                        <w:rFonts w:ascii="Aptos" w:hAnsi="Aptos"/>
                                        <w:color w:val="343432" w:themeColor="text2" w:themeShade="40"/>
                                        <w:sz w:val="8"/>
                                        <w:szCs w:val="8"/>
                                      </w:rPr>
                                    </w:pPr>
                                  </w:p>
                                  <w:p w14:paraId="050423A9" w14:textId="52AB406E" w:rsidR="001A7694" w:rsidRPr="00745ED4" w:rsidRDefault="001A7694" w:rsidP="001A7694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spacing w:before="0" w:after="0"/>
                                      <w:rPr>
                                        <w:rFonts w:ascii="Aptos" w:hAnsi="Aptos"/>
                                        <w:color w:val="343432" w:themeColor="text2" w:themeShade="40"/>
                                        <w:sz w:val="18"/>
                                        <w:szCs w:val="18"/>
                                      </w:rPr>
                                    </w:pPr>
                                    <w:r w:rsidRPr="00745ED4">
                                      <w:rPr>
                                        <w:rFonts w:ascii="Aptos" w:hAnsi="Aptos"/>
                                        <w:color w:val="343432" w:themeColor="text2" w:themeShade="40"/>
                                        <w:sz w:val="18"/>
                                        <w:szCs w:val="18"/>
                                      </w:rPr>
                                      <w:t xml:space="preserve">You can also move backwards with the Backspace key. </w:t>
                                    </w:r>
                                    <w:r w:rsidRPr="00745ED4">
                                      <w:rPr>
                                        <w:rFonts w:ascii="Aptos" w:hAnsi="Aptos"/>
                                        <w:b/>
                                        <w:bCs/>
                                        <w:color w:val="343432" w:themeColor="text2" w:themeShade="40"/>
                                        <w:sz w:val="18"/>
                                        <w:szCs w:val="18"/>
                                      </w:rPr>
                                      <w:t>Caution:</w:t>
                                    </w:r>
                                    <w:r w:rsidRPr="00745ED4">
                                      <w:rPr>
                                        <w:rFonts w:ascii="Aptos" w:hAnsi="Aptos"/>
                                        <w:color w:val="343432" w:themeColor="text2" w:themeShade="40"/>
                                        <w:sz w:val="18"/>
                                        <w:szCs w:val="18"/>
                                      </w:rPr>
                                      <w:t xml:space="preserve"> this will clear every cell it crosses. </w:t>
                                    </w:r>
                                  </w:p>
                                  <w:p w14:paraId="6A2455DB" w14:textId="65AF6863" w:rsidR="001A7694" w:rsidRPr="00745ED4" w:rsidRDefault="001A7694" w:rsidP="001A7694">
                                    <w:pPr>
                                      <w:spacing w:before="0" w:after="0"/>
                                      <w:rPr>
                                        <w:rFonts w:ascii="Aptos" w:hAnsi="Aptos"/>
                                        <w:color w:val="343432" w:themeColor="text2" w:themeShade="40"/>
                                        <w:sz w:val="8"/>
                                        <w:szCs w:val="8"/>
                                      </w:rPr>
                                    </w:pPr>
                                  </w:p>
                                  <w:p w14:paraId="075CCC55" w14:textId="2359A76C" w:rsidR="001A7694" w:rsidRPr="00745ED4" w:rsidRDefault="001A7694" w:rsidP="001A7694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spacing w:before="0" w:after="0"/>
                                      <w:rPr>
                                        <w:rFonts w:ascii="Aptos" w:hAnsi="Aptos"/>
                                        <w:color w:val="343432" w:themeColor="text2" w:themeShade="40"/>
                                        <w:sz w:val="18"/>
                                        <w:szCs w:val="18"/>
                                      </w:rPr>
                                    </w:pPr>
                                    <w:r w:rsidRPr="00745ED4">
                                      <w:rPr>
                                        <w:rFonts w:ascii="Aptos" w:hAnsi="Aptos"/>
                                        <w:color w:val="343432" w:themeColor="text2" w:themeShade="40"/>
                                        <w:sz w:val="18"/>
                                        <w:szCs w:val="18"/>
                                      </w:rPr>
                                      <w:t>Press Enter to automatically solve the puzzle.</w:t>
                                    </w:r>
                                  </w:p>
                                  <w:p w14:paraId="036F1511" w14:textId="77777777" w:rsidR="001A7694" w:rsidRPr="00745ED4" w:rsidRDefault="001A7694" w:rsidP="001A7694">
                                    <w:pPr>
                                      <w:spacing w:before="0" w:after="0"/>
                                      <w:rPr>
                                        <w:rFonts w:ascii="Aptos" w:hAnsi="Aptos"/>
                                        <w:color w:val="343432" w:themeColor="text2" w:themeShade="40"/>
                                        <w:sz w:val="8"/>
                                        <w:szCs w:val="8"/>
                                      </w:rPr>
                                    </w:pPr>
                                  </w:p>
                                  <w:p w14:paraId="4732F29E" w14:textId="58EAB83C" w:rsidR="001A7694" w:rsidRPr="00745ED4" w:rsidRDefault="001A7694" w:rsidP="001A7694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spacing w:before="0" w:after="0"/>
                                      <w:rPr>
                                        <w:rFonts w:ascii="Aptos" w:hAnsi="Aptos"/>
                                        <w:color w:val="343432" w:themeColor="text2" w:themeShade="40"/>
                                        <w:sz w:val="18"/>
                                        <w:szCs w:val="18"/>
                                      </w:rPr>
                                    </w:pPr>
                                    <w:r w:rsidRPr="00745ED4">
                                      <w:rPr>
                                        <w:rFonts w:ascii="Aptos" w:hAnsi="Aptos"/>
                                        <w:color w:val="343432" w:themeColor="text2" w:themeShade="40"/>
                                        <w:sz w:val="18"/>
                                        <w:szCs w:val="18"/>
                                      </w:rPr>
                                      <w:t>If you wish to solve another puzzle, simply press R to reset the board.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" name="Text Box 3"/>
                            <wps:cNvSpPr txBox="1"/>
                            <wps:spPr>
                              <a:xfrm>
                                <a:off x="550333" y="389467"/>
                                <a:ext cx="4119245" cy="52197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410668FD" w14:textId="6DDBF88C" w:rsidR="00612565" w:rsidRPr="00745ED4" w:rsidRDefault="00612565" w:rsidP="00612565">
                                  <w:pPr>
                                    <w:jc w:val="center"/>
                                    <w:rPr>
                                      <w:rFonts w:ascii="Aptos Display" w:hAnsi="Aptos Display"/>
                                      <w:b/>
                                      <w:bCs/>
                                      <w:sz w:val="48"/>
                                      <w:szCs w:val="48"/>
                                    </w:rPr>
                                  </w:pPr>
                                  <w:r w:rsidRPr="00745ED4">
                                    <w:rPr>
                                      <w:rFonts w:ascii="Aptos Display" w:hAnsi="Aptos Display"/>
                                      <w:b/>
                                      <w:bCs/>
                                      <w:sz w:val="48"/>
                                      <w:szCs w:val="48"/>
                                    </w:rPr>
                                    <w:t>SUDOKU SOLVER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" name="Text Box 4"/>
                          <wps:cNvSpPr txBox="1"/>
                          <wps:spPr>
                            <a:xfrm>
                              <a:off x="550333" y="990600"/>
                              <a:ext cx="4119245" cy="5219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EC3E6A2" w14:textId="2F4A9131" w:rsidR="00612565" w:rsidRPr="00745ED4" w:rsidRDefault="00612565" w:rsidP="00612565">
                                <w:pPr>
                                  <w:jc w:val="center"/>
                                  <w:rPr>
                                    <w:rFonts w:ascii="Aptos" w:hAnsi="Aptos"/>
                                    <w:color w:val="343432" w:themeColor="text2" w:themeShade="40"/>
                                    <w:sz w:val="48"/>
                                    <w:szCs w:val="48"/>
                                  </w:rPr>
                                </w:pPr>
                                <w:r w:rsidRPr="00745ED4">
                                  <w:rPr>
                                    <w:rFonts w:ascii="Aptos" w:hAnsi="Aptos"/>
                                    <w:color w:val="343432" w:themeColor="text2" w:themeShade="40"/>
                                  </w:rPr>
                                  <w:t xml:space="preserve">Welcome to the ultimate Sudoku solving experience! Challenge your mind and improve your puzzle-solving skills with our intuitive Sudoku </w:t>
                                </w:r>
                                <w:r w:rsidR="001A7694" w:rsidRPr="00745ED4">
                                  <w:rPr>
                                    <w:rFonts w:ascii="Aptos" w:hAnsi="Aptos"/>
                                    <w:color w:val="343432" w:themeColor="text2" w:themeShade="40"/>
                                  </w:rPr>
                                  <w:t>Solver</w:t>
                                </w:r>
                                <w:r w:rsidRPr="00745ED4">
                                  <w:rPr>
                                    <w:rFonts w:ascii="Aptos" w:hAnsi="Aptos"/>
                                    <w:color w:val="343432" w:themeColor="text2" w:themeShade="4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" name="Text Box 2"/>
                        <wps:cNvSpPr txBox="1"/>
                        <wps:spPr>
                          <a:xfrm>
                            <a:off x="550301" y="4385482"/>
                            <a:ext cx="4118610" cy="3689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A5D6275" w14:textId="7F6BBD49" w:rsidR="00612565" w:rsidRPr="00745ED4" w:rsidRDefault="00612565" w:rsidP="00612565">
                              <w:pPr>
                                <w:jc w:val="center"/>
                                <w:rPr>
                                  <w:rFonts w:ascii="Aptos Display" w:hAnsi="Aptos Display"/>
                                  <w:b/>
                                  <w:bCs/>
                                </w:rPr>
                              </w:pPr>
                              <w:r w:rsidRPr="00745ED4">
                                <w:rPr>
                                  <w:rFonts w:ascii="Aptos Display" w:hAnsi="Aptos Display"/>
                                  <w:b/>
                                  <w:bCs/>
                                </w:rPr>
                                <w:t>Press Space to Dismiss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0FE31C" id="Group 9" o:spid="_x0000_s1026" style="position:absolute;margin-left:56pt;margin-top:-.65pt;width:411pt;height:411pt;z-index:251651072" coordsize="52200,5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">
                <v:group id="Group 8" o:spid="_x0000_s1027" style="position:absolute;width:52200;height:52200" coordsize="52200,5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7" o:spid="_x0000_s1028" style="position:absolute;width:52200;height:52200" coordsize="52200,5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group id="Group 6" o:spid="_x0000_s1029" style="position:absolute;width:52200;height:52200" coordsize="52200,5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rect id="Rectangle 1" o:spid="_x0000_s1030" style="position:absolute;width:52200;height:52200;visibility:visible;mso-wrap-style:square;v-text-anchor:middle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" fillcolor="#f2f2f2 [3052]" stroked="f" strokeweight="1.5pt">
                        <v:textbox inset="7pt,7pt,7pt,7pt"/>
                      </v:re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5" o:spid="_x0000_s1031" type="#_x0000_t202" style="position:absolute;left:5249;top:18372;width:41192;height:22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    <v:textbox inset="0,0,0,0">
                          <w:txbxContent>
                            <w:p w14:paraId="4B7286D6" w14:textId="11593B82" w:rsidR="001A7694" w:rsidRPr="00745ED4" w:rsidRDefault="001A7694" w:rsidP="001A7694">
                              <w:pPr>
                                <w:spacing w:before="0" w:after="0"/>
                                <w:rPr>
                                  <w:rFonts w:ascii="Aptos" w:hAnsi="Aptos"/>
                                  <w:b/>
                                  <w:bCs/>
                                  <w:color w:val="343432" w:themeColor="text2" w:themeShade="40"/>
                                  <w:sz w:val="18"/>
                                  <w:szCs w:val="18"/>
                                </w:rPr>
                              </w:pPr>
                              <w:r w:rsidRPr="00745ED4">
                                <w:rPr>
                                  <w:rFonts w:ascii="Aptos" w:hAnsi="Aptos"/>
                                  <w:b/>
                                  <w:bCs/>
                                  <w:color w:val="343432" w:themeColor="text2" w:themeShade="40"/>
                                  <w:sz w:val="18"/>
                                  <w:szCs w:val="18"/>
                                </w:rPr>
                                <w:t xml:space="preserve">       How to Play:</w:t>
                              </w:r>
                            </w:p>
                            <w:p w14:paraId="57E1A84D" w14:textId="77777777" w:rsidR="001A7694" w:rsidRPr="00745ED4" w:rsidRDefault="001A7694" w:rsidP="001A7694">
                              <w:pPr>
                                <w:spacing w:before="0" w:after="0"/>
                                <w:rPr>
                                  <w:rFonts w:ascii="Aptos" w:hAnsi="Aptos"/>
                                  <w:b/>
                                  <w:bCs/>
                                  <w:color w:val="343432" w:themeColor="text2" w:themeShade="40"/>
                                  <w:sz w:val="12"/>
                                  <w:szCs w:val="12"/>
                                </w:rPr>
                              </w:pPr>
                            </w:p>
                            <w:p w14:paraId="5A28833B" w14:textId="7531A0EB" w:rsidR="001A7694" w:rsidRPr="00745ED4" w:rsidRDefault="001A7694" w:rsidP="001A769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before="0" w:after="0"/>
                                <w:rPr>
                                  <w:rFonts w:ascii="Aptos" w:hAnsi="Aptos"/>
                                  <w:b/>
                                  <w:bCs/>
                                  <w:color w:val="343432" w:themeColor="text2" w:themeShade="40"/>
                                  <w:sz w:val="18"/>
                                  <w:szCs w:val="18"/>
                                </w:rPr>
                              </w:pPr>
                              <w:r w:rsidRPr="00745ED4">
                                <w:rPr>
                                  <w:rFonts w:ascii="Aptos" w:hAnsi="Aptos"/>
                                  <w:color w:val="343432" w:themeColor="text2" w:themeShade="40"/>
                                  <w:sz w:val="18"/>
                                  <w:szCs w:val="18"/>
                                </w:rPr>
                                <w:t xml:space="preserve">Fill the 9x9 grid so that each column and row resemble the </w:t>
                              </w:r>
                              <w:r w:rsidR="00745ED4" w:rsidRPr="00745ED4">
                                <w:rPr>
                                  <w:rFonts w:ascii="Aptos" w:hAnsi="Aptos"/>
                                  <w:color w:val="343432" w:themeColor="text2" w:themeShade="40"/>
                                  <w:sz w:val="18"/>
                                  <w:szCs w:val="18"/>
                                </w:rPr>
                                <w:t xml:space="preserve">Sudoku </w:t>
                              </w:r>
                              <w:r w:rsidRPr="00745ED4">
                                <w:rPr>
                                  <w:rFonts w:ascii="Aptos" w:hAnsi="Aptos"/>
                                  <w:color w:val="343432" w:themeColor="text2" w:themeShade="40"/>
                                  <w:sz w:val="18"/>
                                  <w:szCs w:val="18"/>
                                </w:rPr>
                                <w:t>you wish to solve.</w:t>
                              </w:r>
                            </w:p>
                            <w:p w14:paraId="06A6516E" w14:textId="77777777" w:rsidR="001A7694" w:rsidRPr="00745ED4" w:rsidRDefault="001A7694" w:rsidP="001A7694">
                              <w:pPr>
                                <w:pStyle w:val="ListParagraph"/>
                                <w:spacing w:before="0" w:after="0"/>
                                <w:ind w:left="360"/>
                                <w:rPr>
                                  <w:rFonts w:ascii="Aptos" w:hAnsi="Aptos"/>
                                  <w:b/>
                                  <w:bCs/>
                                  <w:color w:val="343432" w:themeColor="text2" w:themeShade="40"/>
                                  <w:sz w:val="8"/>
                                  <w:szCs w:val="8"/>
                                </w:rPr>
                              </w:pPr>
                            </w:p>
                            <w:p w14:paraId="5F3F5CF4" w14:textId="4C43634E" w:rsidR="001A7694" w:rsidRPr="00745ED4" w:rsidRDefault="001A7694" w:rsidP="001A769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before="0" w:after="0"/>
                                <w:rPr>
                                  <w:rFonts w:ascii="Aptos" w:hAnsi="Aptos"/>
                                  <w:color w:val="343432" w:themeColor="text2" w:themeShade="40"/>
                                  <w:sz w:val="18"/>
                                  <w:szCs w:val="18"/>
                                </w:rPr>
                              </w:pPr>
                              <w:r w:rsidRPr="00745ED4">
                                <w:rPr>
                                  <w:rFonts w:ascii="Aptos" w:hAnsi="Aptos"/>
                                  <w:color w:val="343432" w:themeColor="text2" w:themeShade="40"/>
                                  <w:sz w:val="18"/>
                                  <w:szCs w:val="18"/>
                                </w:rPr>
                                <w:t xml:space="preserve">Enter a number between 1-9 using the number keys on the  keyboard. </w:t>
                              </w:r>
                            </w:p>
                            <w:p w14:paraId="3D8F89C7" w14:textId="77777777" w:rsidR="001A7694" w:rsidRPr="00745ED4" w:rsidRDefault="001A7694" w:rsidP="001A7694">
                              <w:pPr>
                                <w:spacing w:before="0" w:after="0"/>
                                <w:rPr>
                                  <w:rFonts w:ascii="Aptos" w:hAnsi="Aptos"/>
                                  <w:color w:val="343432" w:themeColor="text2" w:themeShade="40"/>
                                  <w:sz w:val="8"/>
                                  <w:szCs w:val="8"/>
                                </w:rPr>
                              </w:pPr>
                            </w:p>
                            <w:p w14:paraId="250180BF" w14:textId="6B92DF7B" w:rsidR="001A7694" w:rsidRPr="00745ED4" w:rsidRDefault="001A7694" w:rsidP="001A769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before="0" w:after="0"/>
                                <w:rPr>
                                  <w:rFonts w:ascii="Aptos" w:hAnsi="Aptos"/>
                                  <w:color w:val="343432" w:themeColor="text2" w:themeShade="40"/>
                                  <w:sz w:val="18"/>
                                  <w:szCs w:val="18"/>
                                </w:rPr>
                              </w:pPr>
                              <w:r w:rsidRPr="00745ED4">
                                <w:rPr>
                                  <w:rFonts w:ascii="Aptos" w:hAnsi="Aptos"/>
                                  <w:color w:val="343432" w:themeColor="text2" w:themeShade="40"/>
                                  <w:sz w:val="18"/>
                                  <w:szCs w:val="18"/>
                                </w:rPr>
                                <w:t>Use TAB or Click to move to the next cell.</w:t>
                              </w:r>
                            </w:p>
                            <w:p w14:paraId="6B3C4FB8" w14:textId="77777777" w:rsidR="001A7694" w:rsidRPr="00745ED4" w:rsidRDefault="001A7694" w:rsidP="001A7694">
                              <w:pPr>
                                <w:spacing w:before="0" w:after="0"/>
                                <w:rPr>
                                  <w:rFonts w:ascii="Aptos" w:hAnsi="Aptos"/>
                                  <w:color w:val="343432" w:themeColor="text2" w:themeShade="40"/>
                                  <w:sz w:val="8"/>
                                  <w:szCs w:val="8"/>
                                </w:rPr>
                              </w:pPr>
                            </w:p>
                            <w:p w14:paraId="32C2FC03" w14:textId="7442839A" w:rsidR="001A7694" w:rsidRPr="00745ED4" w:rsidRDefault="001A7694" w:rsidP="001A769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before="0" w:after="0"/>
                                <w:rPr>
                                  <w:rFonts w:ascii="Aptos" w:hAnsi="Aptos"/>
                                  <w:color w:val="343432" w:themeColor="text2" w:themeShade="40"/>
                                  <w:sz w:val="18"/>
                                  <w:szCs w:val="18"/>
                                </w:rPr>
                              </w:pPr>
                              <w:r w:rsidRPr="00745ED4">
                                <w:rPr>
                                  <w:rFonts w:ascii="Aptos" w:hAnsi="Aptos"/>
                                  <w:color w:val="343432" w:themeColor="text2" w:themeShade="40"/>
                                  <w:sz w:val="18"/>
                                  <w:szCs w:val="18"/>
                                </w:rPr>
                                <w:t xml:space="preserve">If you enter the wrong </w:t>
                              </w:r>
                              <w:r w:rsidR="00745ED4" w:rsidRPr="00745ED4">
                                <w:rPr>
                                  <w:rFonts w:ascii="Aptos" w:hAnsi="Aptos"/>
                                  <w:color w:val="343432" w:themeColor="text2" w:themeShade="40"/>
                                  <w:sz w:val="18"/>
                                  <w:szCs w:val="18"/>
                                </w:rPr>
                                <w:t>value,</w:t>
                              </w:r>
                              <w:r w:rsidRPr="00745ED4">
                                <w:rPr>
                                  <w:rFonts w:ascii="Aptos" w:hAnsi="Aptos"/>
                                  <w:color w:val="343432" w:themeColor="text2" w:themeShade="40"/>
                                  <w:sz w:val="18"/>
                                  <w:szCs w:val="18"/>
                                </w:rPr>
                                <w:t xml:space="preserve"> you can clear it using the Backspace key.</w:t>
                              </w:r>
                            </w:p>
                            <w:p w14:paraId="5D8034DB" w14:textId="77777777" w:rsidR="001A7694" w:rsidRPr="00745ED4" w:rsidRDefault="001A7694" w:rsidP="001A7694">
                              <w:pPr>
                                <w:spacing w:before="0" w:after="0"/>
                                <w:rPr>
                                  <w:rFonts w:ascii="Aptos" w:hAnsi="Aptos"/>
                                  <w:color w:val="343432" w:themeColor="text2" w:themeShade="40"/>
                                  <w:sz w:val="8"/>
                                  <w:szCs w:val="8"/>
                                </w:rPr>
                              </w:pPr>
                            </w:p>
                            <w:p w14:paraId="050423A9" w14:textId="52AB406E" w:rsidR="001A7694" w:rsidRPr="00745ED4" w:rsidRDefault="001A7694" w:rsidP="001A769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before="0" w:after="0"/>
                                <w:rPr>
                                  <w:rFonts w:ascii="Aptos" w:hAnsi="Aptos"/>
                                  <w:color w:val="343432" w:themeColor="text2" w:themeShade="40"/>
                                  <w:sz w:val="18"/>
                                  <w:szCs w:val="18"/>
                                </w:rPr>
                              </w:pPr>
                              <w:r w:rsidRPr="00745ED4">
                                <w:rPr>
                                  <w:rFonts w:ascii="Aptos" w:hAnsi="Aptos"/>
                                  <w:color w:val="343432" w:themeColor="text2" w:themeShade="40"/>
                                  <w:sz w:val="18"/>
                                  <w:szCs w:val="18"/>
                                </w:rPr>
                                <w:t xml:space="preserve">You can also move backwards with the Backspace key. </w:t>
                              </w:r>
                              <w:r w:rsidRPr="00745ED4">
                                <w:rPr>
                                  <w:rFonts w:ascii="Aptos" w:hAnsi="Aptos"/>
                                  <w:b/>
                                  <w:bCs/>
                                  <w:color w:val="343432" w:themeColor="text2" w:themeShade="40"/>
                                  <w:sz w:val="18"/>
                                  <w:szCs w:val="18"/>
                                </w:rPr>
                                <w:t>Caution:</w:t>
                              </w:r>
                              <w:r w:rsidRPr="00745ED4">
                                <w:rPr>
                                  <w:rFonts w:ascii="Aptos" w:hAnsi="Aptos"/>
                                  <w:color w:val="343432" w:themeColor="text2" w:themeShade="40"/>
                                  <w:sz w:val="18"/>
                                  <w:szCs w:val="18"/>
                                </w:rPr>
                                <w:t xml:space="preserve"> this will clear every cell it crosses. </w:t>
                              </w:r>
                            </w:p>
                            <w:p w14:paraId="6A2455DB" w14:textId="65AF6863" w:rsidR="001A7694" w:rsidRPr="00745ED4" w:rsidRDefault="001A7694" w:rsidP="001A7694">
                              <w:pPr>
                                <w:spacing w:before="0" w:after="0"/>
                                <w:rPr>
                                  <w:rFonts w:ascii="Aptos" w:hAnsi="Aptos"/>
                                  <w:color w:val="343432" w:themeColor="text2" w:themeShade="40"/>
                                  <w:sz w:val="8"/>
                                  <w:szCs w:val="8"/>
                                </w:rPr>
                              </w:pPr>
                            </w:p>
                            <w:p w14:paraId="075CCC55" w14:textId="2359A76C" w:rsidR="001A7694" w:rsidRPr="00745ED4" w:rsidRDefault="001A7694" w:rsidP="001A769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before="0" w:after="0"/>
                                <w:rPr>
                                  <w:rFonts w:ascii="Aptos" w:hAnsi="Aptos"/>
                                  <w:color w:val="343432" w:themeColor="text2" w:themeShade="40"/>
                                  <w:sz w:val="18"/>
                                  <w:szCs w:val="18"/>
                                </w:rPr>
                              </w:pPr>
                              <w:r w:rsidRPr="00745ED4">
                                <w:rPr>
                                  <w:rFonts w:ascii="Aptos" w:hAnsi="Aptos"/>
                                  <w:color w:val="343432" w:themeColor="text2" w:themeShade="40"/>
                                  <w:sz w:val="18"/>
                                  <w:szCs w:val="18"/>
                                </w:rPr>
                                <w:t>Press Enter to automatically solve the puzzle.</w:t>
                              </w:r>
                            </w:p>
                            <w:p w14:paraId="036F1511" w14:textId="77777777" w:rsidR="001A7694" w:rsidRPr="00745ED4" w:rsidRDefault="001A7694" w:rsidP="001A7694">
                              <w:pPr>
                                <w:spacing w:before="0" w:after="0"/>
                                <w:rPr>
                                  <w:rFonts w:ascii="Aptos" w:hAnsi="Aptos"/>
                                  <w:color w:val="343432" w:themeColor="text2" w:themeShade="40"/>
                                  <w:sz w:val="8"/>
                                  <w:szCs w:val="8"/>
                                </w:rPr>
                              </w:pPr>
                            </w:p>
                            <w:p w14:paraId="4732F29E" w14:textId="58EAB83C" w:rsidR="001A7694" w:rsidRPr="00745ED4" w:rsidRDefault="001A7694" w:rsidP="001A769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before="0" w:after="0"/>
                                <w:rPr>
                                  <w:rFonts w:ascii="Aptos" w:hAnsi="Aptos"/>
                                  <w:color w:val="343432" w:themeColor="text2" w:themeShade="40"/>
                                  <w:sz w:val="18"/>
                                  <w:szCs w:val="18"/>
                                </w:rPr>
                              </w:pPr>
                              <w:r w:rsidRPr="00745ED4">
                                <w:rPr>
                                  <w:rFonts w:ascii="Aptos" w:hAnsi="Aptos"/>
                                  <w:color w:val="343432" w:themeColor="text2" w:themeShade="40"/>
                                  <w:sz w:val="18"/>
                                  <w:szCs w:val="18"/>
                                </w:rPr>
                                <w:t>If you wish to solve another puzzle, simply press R to reset the board.</w:t>
                              </w:r>
                            </w:p>
                          </w:txbxContent>
                        </v:textbox>
                      </v:shape>
                    </v:group>
                    <v:shape id="Text Box 3" o:spid="_x0000_s1032" type="#_x0000_t202" style="position:absolute;left:5503;top:3894;width:41192;height:5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    <v:textbox inset="0,0,0,0">
                        <w:txbxContent>
                          <w:p w14:paraId="410668FD" w14:textId="6DDBF88C" w:rsidR="00612565" w:rsidRPr="00745ED4" w:rsidRDefault="00612565" w:rsidP="00612565">
                            <w:pPr>
                              <w:jc w:val="center"/>
                              <w:rPr>
                                <w:rFonts w:ascii="Aptos Display" w:hAnsi="Aptos Display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745ED4">
                              <w:rPr>
                                <w:rFonts w:ascii="Aptos Display" w:hAnsi="Aptos Display"/>
                                <w:b/>
                                <w:bCs/>
                                <w:sz w:val="48"/>
                                <w:szCs w:val="48"/>
                              </w:rPr>
                              <w:t>SUDOKU SOLVER</w:t>
                            </w:r>
                          </w:p>
                        </w:txbxContent>
                      </v:textbox>
                    </v:shape>
                  </v:group>
                  <v:shape id="Text Box 4" o:spid="_x0000_s1033" type="#_x0000_t202" style="position:absolute;left:5503;top:9906;width:41192;height:5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  <v:textbox inset="0,0,0,0">
                      <w:txbxContent>
                        <w:p w14:paraId="5EC3E6A2" w14:textId="2F4A9131" w:rsidR="00612565" w:rsidRPr="00745ED4" w:rsidRDefault="00612565" w:rsidP="00612565">
                          <w:pPr>
                            <w:jc w:val="center"/>
                            <w:rPr>
                              <w:rFonts w:ascii="Aptos" w:hAnsi="Aptos"/>
                              <w:color w:val="343432" w:themeColor="text2" w:themeShade="40"/>
                              <w:sz w:val="48"/>
                              <w:szCs w:val="48"/>
                            </w:rPr>
                          </w:pPr>
                          <w:r w:rsidRPr="00745ED4">
                            <w:rPr>
                              <w:rFonts w:ascii="Aptos" w:hAnsi="Aptos"/>
                              <w:color w:val="343432" w:themeColor="text2" w:themeShade="40"/>
                            </w:rPr>
                            <w:t xml:space="preserve">Welcome to the ultimate Sudoku solving experience! Challenge your mind and improve your puzzle-solving skills with our intuitive Sudoku </w:t>
                          </w:r>
                          <w:r w:rsidR="001A7694" w:rsidRPr="00745ED4">
                            <w:rPr>
                              <w:rFonts w:ascii="Aptos" w:hAnsi="Aptos"/>
                              <w:color w:val="343432" w:themeColor="text2" w:themeShade="40"/>
                            </w:rPr>
                            <w:t>Solver</w:t>
                          </w:r>
                          <w:r w:rsidRPr="00745ED4">
                            <w:rPr>
                              <w:rFonts w:ascii="Aptos" w:hAnsi="Aptos"/>
                              <w:color w:val="343432" w:themeColor="text2" w:themeShade="40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shape id="Text Box 2" o:spid="_x0000_s1034" type="#_x0000_t202" style="position:absolute;left:5503;top:43854;width:41186;height:3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" filled="f" stroked="f">
                  <v:textbox style="mso-fit-shape-to-text:t" inset="0,0,0,0">
                    <w:txbxContent>
                      <w:p w14:paraId="0A5D6275" w14:textId="7F6BBD49" w:rsidR="00612565" w:rsidRPr="00745ED4" w:rsidRDefault="00612565" w:rsidP="00612565">
                        <w:pPr>
                          <w:jc w:val="center"/>
                          <w:rPr>
                            <w:rFonts w:ascii="Aptos Display" w:hAnsi="Aptos Display"/>
                            <w:b/>
                            <w:bCs/>
                          </w:rPr>
                        </w:pPr>
                        <w:r w:rsidRPr="00745ED4">
                          <w:rPr>
                            <w:rFonts w:ascii="Aptos Display" w:hAnsi="Aptos Display"/>
                            <w:b/>
                            <w:bCs/>
                          </w:rPr>
                          <w:t>Press Space to Dismiss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D5CC331" w14:textId="77777777" w:rsidR="007E4A3A" w:rsidRPr="00745ED4" w:rsidRDefault="007E4A3A" w:rsidP="007E4A3A">
      <w:pPr>
        <w:rPr>
          <w:rFonts w:ascii="Calibri" w:hAnsi="Calibri" w:cs="Calibri"/>
        </w:rPr>
      </w:pPr>
    </w:p>
    <w:p w14:paraId="5B04012E" w14:textId="77777777" w:rsidR="007E4A3A" w:rsidRPr="00745ED4" w:rsidRDefault="007E4A3A" w:rsidP="007E4A3A">
      <w:pPr>
        <w:rPr>
          <w:rFonts w:ascii="Calibri" w:hAnsi="Calibri" w:cs="Calibri"/>
        </w:rPr>
      </w:pPr>
    </w:p>
    <w:p w14:paraId="0BF60448" w14:textId="77777777" w:rsidR="007E4A3A" w:rsidRPr="00745ED4" w:rsidRDefault="007E4A3A" w:rsidP="007E4A3A">
      <w:pPr>
        <w:rPr>
          <w:rFonts w:ascii="Calibri" w:hAnsi="Calibri" w:cs="Calibri"/>
        </w:rPr>
      </w:pPr>
    </w:p>
    <w:p w14:paraId="7294ABC9" w14:textId="77777777" w:rsidR="007E4A3A" w:rsidRPr="00745ED4" w:rsidRDefault="007E4A3A" w:rsidP="007E4A3A">
      <w:pPr>
        <w:rPr>
          <w:rFonts w:ascii="Calibri" w:hAnsi="Calibri" w:cs="Calibri"/>
        </w:rPr>
      </w:pPr>
    </w:p>
    <w:p w14:paraId="2C19BC10" w14:textId="77777777" w:rsidR="007E4A3A" w:rsidRPr="00745ED4" w:rsidRDefault="007E4A3A" w:rsidP="007E4A3A">
      <w:pPr>
        <w:rPr>
          <w:rFonts w:ascii="Calibri" w:hAnsi="Calibri" w:cs="Calibri"/>
        </w:rPr>
      </w:pPr>
    </w:p>
    <w:p w14:paraId="13D15C76" w14:textId="77777777" w:rsidR="007E4A3A" w:rsidRPr="00745ED4" w:rsidRDefault="007E4A3A" w:rsidP="007E4A3A">
      <w:pPr>
        <w:rPr>
          <w:rFonts w:ascii="Calibri" w:hAnsi="Calibri" w:cs="Calibri"/>
        </w:rPr>
      </w:pPr>
    </w:p>
    <w:p w14:paraId="3AF4638A" w14:textId="77777777" w:rsidR="007E4A3A" w:rsidRPr="00745ED4" w:rsidRDefault="007E4A3A" w:rsidP="007E4A3A">
      <w:pPr>
        <w:rPr>
          <w:rFonts w:ascii="Calibri" w:hAnsi="Calibri" w:cs="Calibri"/>
        </w:rPr>
      </w:pPr>
    </w:p>
    <w:p w14:paraId="03A530AB" w14:textId="77777777" w:rsidR="007E4A3A" w:rsidRPr="00745ED4" w:rsidRDefault="007E4A3A" w:rsidP="007E4A3A">
      <w:pPr>
        <w:rPr>
          <w:rFonts w:ascii="Calibri" w:hAnsi="Calibri" w:cs="Calibri"/>
        </w:rPr>
      </w:pPr>
    </w:p>
    <w:p w14:paraId="49F79115" w14:textId="77777777" w:rsidR="007E4A3A" w:rsidRPr="00745ED4" w:rsidRDefault="007E4A3A" w:rsidP="007E4A3A">
      <w:pPr>
        <w:rPr>
          <w:rFonts w:ascii="Calibri" w:hAnsi="Calibri" w:cs="Calibri"/>
        </w:rPr>
      </w:pPr>
    </w:p>
    <w:p w14:paraId="5675DD70" w14:textId="77777777" w:rsidR="007E4A3A" w:rsidRPr="00745ED4" w:rsidRDefault="007E4A3A" w:rsidP="007E4A3A">
      <w:pPr>
        <w:rPr>
          <w:rFonts w:ascii="Calibri" w:hAnsi="Calibri" w:cs="Calibri"/>
        </w:rPr>
      </w:pPr>
    </w:p>
    <w:p w14:paraId="28EE7A50" w14:textId="77777777" w:rsidR="007E4A3A" w:rsidRPr="00745ED4" w:rsidRDefault="007E4A3A" w:rsidP="007E4A3A">
      <w:pPr>
        <w:rPr>
          <w:rFonts w:ascii="Calibri" w:hAnsi="Calibri" w:cs="Calibri"/>
        </w:rPr>
      </w:pPr>
    </w:p>
    <w:p w14:paraId="5C0411B2" w14:textId="77777777" w:rsidR="007E4A3A" w:rsidRPr="00745ED4" w:rsidRDefault="007E4A3A" w:rsidP="007E4A3A">
      <w:pPr>
        <w:rPr>
          <w:rFonts w:ascii="Calibri" w:hAnsi="Calibri" w:cs="Calibri"/>
        </w:rPr>
      </w:pPr>
    </w:p>
    <w:p w14:paraId="4703F7AE" w14:textId="77777777" w:rsidR="007E4A3A" w:rsidRPr="00745ED4" w:rsidRDefault="007E4A3A" w:rsidP="007E4A3A">
      <w:pPr>
        <w:rPr>
          <w:rFonts w:ascii="Calibri" w:hAnsi="Calibri" w:cs="Calibri"/>
        </w:rPr>
      </w:pPr>
    </w:p>
    <w:p w14:paraId="36E47763" w14:textId="77777777" w:rsidR="007E4A3A" w:rsidRPr="00745ED4" w:rsidRDefault="007E4A3A" w:rsidP="007E4A3A">
      <w:pPr>
        <w:rPr>
          <w:rFonts w:ascii="Calibri" w:hAnsi="Calibri" w:cs="Calibri"/>
        </w:rPr>
      </w:pPr>
    </w:p>
    <w:p w14:paraId="1F22EA7E" w14:textId="77777777" w:rsidR="007E4A3A" w:rsidRPr="00745ED4" w:rsidRDefault="007E4A3A" w:rsidP="007E4A3A">
      <w:pPr>
        <w:rPr>
          <w:rFonts w:ascii="Calibri" w:hAnsi="Calibri" w:cs="Calibri"/>
        </w:rPr>
      </w:pPr>
    </w:p>
    <w:p w14:paraId="76BC2E31" w14:textId="77777777" w:rsidR="007E4A3A" w:rsidRPr="00745ED4" w:rsidRDefault="007E4A3A" w:rsidP="007E4A3A">
      <w:pPr>
        <w:rPr>
          <w:rFonts w:ascii="Calibri" w:hAnsi="Calibri" w:cs="Calibri"/>
        </w:rPr>
      </w:pPr>
    </w:p>
    <w:p w14:paraId="6FE0D1FD" w14:textId="77777777" w:rsidR="007E4A3A" w:rsidRPr="00745ED4" w:rsidRDefault="007E4A3A" w:rsidP="007E4A3A">
      <w:pPr>
        <w:rPr>
          <w:rFonts w:ascii="Calibri" w:hAnsi="Calibri" w:cs="Calibri"/>
        </w:rPr>
      </w:pPr>
    </w:p>
    <w:p w14:paraId="489F4D6D" w14:textId="77777777" w:rsidR="007E4A3A" w:rsidRPr="00745ED4" w:rsidRDefault="007E4A3A" w:rsidP="007E4A3A">
      <w:pPr>
        <w:rPr>
          <w:rFonts w:ascii="Calibri" w:hAnsi="Calibri" w:cs="Calibri"/>
        </w:rPr>
      </w:pPr>
    </w:p>
    <w:p w14:paraId="5FE5A81B" w14:textId="23AB1EF4" w:rsidR="007E4A3A" w:rsidRPr="00745ED4" w:rsidRDefault="007E4A3A" w:rsidP="007E4A3A">
      <w:pPr>
        <w:tabs>
          <w:tab w:val="left" w:pos="4043"/>
        </w:tabs>
        <w:rPr>
          <w:rFonts w:ascii="Calibri" w:hAnsi="Calibri" w:cs="Calibri"/>
        </w:rPr>
      </w:pPr>
    </w:p>
    <w:p w14:paraId="048CB2B4" w14:textId="77777777" w:rsidR="007E4A3A" w:rsidRPr="00745ED4" w:rsidRDefault="007E4A3A" w:rsidP="007E4A3A">
      <w:pPr>
        <w:tabs>
          <w:tab w:val="left" w:pos="4043"/>
        </w:tabs>
        <w:rPr>
          <w:rFonts w:ascii="Calibri" w:hAnsi="Calibri" w:cs="Calibri"/>
        </w:rPr>
      </w:pPr>
    </w:p>
    <w:p w14:paraId="1C910DDB" w14:textId="77777777" w:rsidR="007E4A3A" w:rsidRPr="00745ED4" w:rsidRDefault="007E4A3A" w:rsidP="007E4A3A">
      <w:pPr>
        <w:tabs>
          <w:tab w:val="left" w:pos="4043"/>
        </w:tabs>
        <w:rPr>
          <w:rFonts w:ascii="Calibri" w:hAnsi="Calibri" w:cs="Calibri"/>
        </w:rPr>
      </w:pPr>
    </w:p>
    <w:p w14:paraId="775E0812" w14:textId="77777777" w:rsidR="007E4A3A" w:rsidRPr="00745ED4" w:rsidRDefault="007E4A3A" w:rsidP="007E4A3A">
      <w:pPr>
        <w:tabs>
          <w:tab w:val="left" w:pos="4043"/>
        </w:tabs>
        <w:rPr>
          <w:rFonts w:ascii="Calibri" w:hAnsi="Calibri" w:cs="Calibri"/>
        </w:rPr>
      </w:pPr>
    </w:p>
    <w:p w14:paraId="614479EC" w14:textId="77777777" w:rsidR="007E4A3A" w:rsidRPr="00745ED4" w:rsidRDefault="007E4A3A" w:rsidP="007E4A3A">
      <w:pPr>
        <w:tabs>
          <w:tab w:val="left" w:pos="4043"/>
        </w:tabs>
        <w:rPr>
          <w:rFonts w:ascii="Calibri" w:hAnsi="Calibri" w:cs="Calibri"/>
        </w:rPr>
      </w:pPr>
    </w:p>
    <w:p w14:paraId="5B8EDF88" w14:textId="77777777" w:rsidR="007E4A3A" w:rsidRPr="00745ED4" w:rsidRDefault="007E4A3A" w:rsidP="007E4A3A">
      <w:pPr>
        <w:tabs>
          <w:tab w:val="left" w:pos="4043"/>
        </w:tabs>
        <w:rPr>
          <w:rFonts w:ascii="Calibri" w:hAnsi="Calibri" w:cs="Calibri"/>
        </w:rPr>
      </w:pPr>
    </w:p>
    <w:p w14:paraId="26B1A66B" w14:textId="77777777" w:rsidR="007E4A3A" w:rsidRPr="00745ED4" w:rsidRDefault="007E4A3A" w:rsidP="007E4A3A">
      <w:pPr>
        <w:tabs>
          <w:tab w:val="left" w:pos="4043"/>
        </w:tabs>
        <w:rPr>
          <w:rFonts w:ascii="Calibri" w:hAnsi="Calibri" w:cs="Calibri"/>
        </w:rPr>
      </w:pPr>
    </w:p>
    <w:p w14:paraId="1F19605D" w14:textId="77777777" w:rsidR="007E4A3A" w:rsidRPr="00745ED4" w:rsidRDefault="007E4A3A" w:rsidP="007E4A3A">
      <w:pPr>
        <w:tabs>
          <w:tab w:val="left" w:pos="4043"/>
        </w:tabs>
        <w:rPr>
          <w:rFonts w:ascii="Calibri" w:hAnsi="Calibri" w:cs="Calibri"/>
        </w:rPr>
      </w:pPr>
    </w:p>
    <w:p w14:paraId="310CD8A1" w14:textId="77777777" w:rsidR="007E4A3A" w:rsidRPr="00745ED4" w:rsidRDefault="007E4A3A" w:rsidP="007E4A3A">
      <w:pPr>
        <w:tabs>
          <w:tab w:val="left" w:pos="4043"/>
        </w:tabs>
        <w:rPr>
          <w:rFonts w:ascii="Calibri" w:hAnsi="Calibri" w:cs="Calibri"/>
        </w:rPr>
      </w:pPr>
    </w:p>
    <w:p w14:paraId="1B9F0D47" w14:textId="77777777" w:rsidR="007E4A3A" w:rsidRPr="00745ED4" w:rsidRDefault="007E4A3A" w:rsidP="007E4A3A">
      <w:pPr>
        <w:tabs>
          <w:tab w:val="left" w:pos="4043"/>
        </w:tabs>
        <w:rPr>
          <w:rFonts w:ascii="Calibri" w:hAnsi="Calibri" w:cs="Calibri"/>
        </w:rPr>
      </w:pPr>
    </w:p>
    <w:p w14:paraId="386BFEF2" w14:textId="77777777" w:rsidR="007E4A3A" w:rsidRPr="00745ED4" w:rsidRDefault="007E4A3A" w:rsidP="007E4A3A">
      <w:pPr>
        <w:tabs>
          <w:tab w:val="left" w:pos="4043"/>
        </w:tabs>
        <w:rPr>
          <w:rFonts w:ascii="Calibri" w:hAnsi="Calibri" w:cs="Calibri"/>
        </w:rPr>
      </w:pPr>
    </w:p>
    <w:p w14:paraId="50746B37" w14:textId="77777777" w:rsidR="007E4A3A" w:rsidRPr="00745ED4" w:rsidRDefault="007E4A3A" w:rsidP="007E4A3A">
      <w:pPr>
        <w:tabs>
          <w:tab w:val="left" w:pos="4043"/>
        </w:tabs>
        <w:rPr>
          <w:rFonts w:ascii="Calibri" w:hAnsi="Calibri" w:cs="Calibri"/>
        </w:rPr>
      </w:pPr>
    </w:p>
    <w:p w14:paraId="06E02561" w14:textId="77777777" w:rsidR="007E4A3A" w:rsidRPr="00745ED4" w:rsidRDefault="007E4A3A" w:rsidP="007E4A3A">
      <w:pPr>
        <w:tabs>
          <w:tab w:val="left" w:pos="4043"/>
        </w:tabs>
        <w:rPr>
          <w:rFonts w:ascii="Calibri" w:hAnsi="Calibri" w:cs="Calibri"/>
        </w:rPr>
      </w:pPr>
    </w:p>
    <w:p w14:paraId="7A5761C1" w14:textId="24FEEBD6" w:rsidR="007E4A3A" w:rsidRPr="00745ED4" w:rsidRDefault="007E4A3A" w:rsidP="007E4A3A">
      <w:pPr>
        <w:tabs>
          <w:tab w:val="left" w:pos="4043"/>
        </w:tabs>
        <w:rPr>
          <w:rFonts w:ascii="Calibri" w:hAnsi="Calibri" w:cs="Calibri"/>
        </w:rPr>
      </w:pPr>
    </w:p>
    <w:p w14:paraId="2168E7A0" w14:textId="77777777" w:rsidR="007E4A3A" w:rsidRPr="00745ED4" w:rsidRDefault="007E4A3A" w:rsidP="007E4A3A">
      <w:pPr>
        <w:tabs>
          <w:tab w:val="left" w:pos="4043"/>
        </w:tabs>
        <w:rPr>
          <w:rFonts w:ascii="Calibri" w:hAnsi="Calibri" w:cs="Calibri"/>
        </w:rPr>
      </w:pPr>
    </w:p>
    <w:p w14:paraId="720426FB" w14:textId="4B21E88C" w:rsidR="007E4A3A" w:rsidRPr="00745ED4" w:rsidRDefault="007E4A3A" w:rsidP="007E4A3A">
      <w:pPr>
        <w:tabs>
          <w:tab w:val="left" w:pos="4043"/>
        </w:tabs>
        <w:rPr>
          <w:rFonts w:ascii="Calibri" w:hAnsi="Calibri" w:cs="Calibri"/>
        </w:rPr>
      </w:pPr>
    </w:p>
    <w:p w14:paraId="70335A17" w14:textId="4CD0DE65" w:rsidR="007E4A3A" w:rsidRPr="007E4A3A" w:rsidRDefault="0009086A" w:rsidP="007E4A3A">
      <w:pPr>
        <w:tabs>
          <w:tab w:val="left" w:pos="4043"/>
        </w:tabs>
        <w:rPr>
          <w:rFonts w:ascii="Calibri" w:hAnsi="Calibri" w:cs="Calibri"/>
        </w:rPr>
      </w:pPr>
      <w:r w:rsidRPr="00745ED4">
        <w:rPr>
          <w:rFonts w:ascii="Calibri" w:hAnsi="Calibri" w:cs="Calibri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4ADAFAD" wp14:editId="03F09978">
                <wp:simplePos x="0" y="0"/>
                <wp:positionH relativeFrom="margin">
                  <wp:align>center</wp:align>
                </wp:positionH>
                <wp:positionV relativeFrom="paragraph">
                  <wp:posOffset>2650050</wp:posOffset>
                </wp:positionV>
                <wp:extent cx="4119008" cy="52194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9008" cy="5219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EF79BA2" w14:textId="3FD6752A" w:rsidR="007E4A3A" w:rsidRPr="00745ED4" w:rsidRDefault="00996647" w:rsidP="007E4A3A">
                            <w:pPr>
                              <w:jc w:val="center"/>
                              <w:rPr>
                                <w:rFonts w:ascii="Aptos Display" w:hAnsi="Aptos Display"/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</w:pPr>
                            <w:r w:rsidRPr="00745ED4">
                              <w:rPr>
                                <w:rFonts w:ascii="Aptos Display" w:hAnsi="Aptos Display"/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>UNSOLVABLE!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ADAFAD" id="Text Box 16" o:spid="_x0000_s1035" type="#_x0000_t202" style="position:absolute;margin-left:0;margin-top:208.65pt;width:324.35pt;height:41.1pt;z-index:251657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" filled="f" stroked="f">
                <v:textbox inset="0,0,0,0">
                  <w:txbxContent>
                    <w:p w14:paraId="6EF79BA2" w14:textId="3FD6752A" w:rsidR="007E4A3A" w:rsidRPr="00745ED4" w:rsidRDefault="00996647" w:rsidP="007E4A3A">
                      <w:pPr>
                        <w:jc w:val="center"/>
                        <w:rPr>
                          <w:rFonts w:ascii="Aptos Display" w:hAnsi="Aptos Display"/>
                          <w:b/>
                          <w:bCs/>
                          <w:color w:val="C00000"/>
                          <w:sz w:val="48"/>
                          <w:szCs w:val="48"/>
                        </w:rPr>
                      </w:pPr>
                      <w:r w:rsidRPr="00745ED4">
                        <w:rPr>
                          <w:rFonts w:ascii="Aptos Display" w:hAnsi="Aptos Display"/>
                          <w:b/>
                          <w:bCs/>
                          <w:color w:val="C00000"/>
                          <w:sz w:val="48"/>
                          <w:szCs w:val="48"/>
                        </w:rPr>
                        <w:t>UNSOLVABLE!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45ED4">
        <w:rPr>
          <w:rFonts w:ascii="Calibri" w:hAnsi="Calibri" w:cs="Calibri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79E4A4C" wp14:editId="041747B6">
                <wp:simplePos x="0" y="0"/>
                <wp:positionH relativeFrom="margin">
                  <wp:align>center</wp:align>
                </wp:positionH>
                <wp:positionV relativeFrom="paragraph">
                  <wp:posOffset>3532505</wp:posOffset>
                </wp:positionV>
                <wp:extent cx="4119245" cy="896977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9245" cy="8969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3ECEB90" w14:textId="77777777" w:rsidR="00FB40AB" w:rsidRPr="00745ED4" w:rsidRDefault="00996647" w:rsidP="007E4A3A">
                            <w:pPr>
                              <w:jc w:val="center"/>
                              <w:rPr>
                                <w:rFonts w:ascii="Aptos" w:hAnsi="Aptos"/>
                                <w:color w:val="343432" w:themeColor="text2" w:themeShade="40"/>
                              </w:rPr>
                            </w:pPr>
                            <w:r w:rsidRPr="00745ED4">
                              <w:rPr>
                                <w:rFonts w:ascii="Aptos" w:hAnsi="Aptos"/>
                                <w:color w:val="343432" w:themeColor="text2" w:themeShade="40"/>
                              </w:rPr>
                              <w:t>This board cannot be solved</w:t>
                            </w:r>
                            <w:r w:rsidR="00F54402" w:rsidRPr="00745ED4">
                              <w:rPr>
                                <w:rFonts w:ascii="Aptos" w:hAnsi="Aptos"/>
                                <w:color w:val="343432" w:themeColor="text2" w:themeShade="40"/>
                              </w:rPr>
                              <w:t xml:space="preserve">! </w:t>
                            </w:r>
                          </w:p>
                          <w:p w14:paraId="12B94BBC" w14:textId="142E0EB0" w:rsidR="007E4A3A" w:rsidRPr="00745ED4" w:rsidRDefault="00996647" w:rsidP="007E4A3A">
                            <w:pPr>
                              <w:jc w:val="center"/>
                              <w:rPr>
                                <w:rFonts w:ascii="Aptos" w:hAnsi="Aptos"/>
                                <w:color w:val="343432" w:themeColor="text2" w:themeShade="40"/>
                                <w:sz w:val="48"/>
                                <w:szCs w:val="48"/>
                              </w:rPr>
                            </w:pPr>
                            <w:r w:rsidRPr="00745ED4">
                              <w:rPr>
                                <w:rFonts w:ascii="Aptos" w:hAnsi="Aptos"/>
                                <w:color w:val="343432" w:themeColor="text2" w:themeShade="40"/>
                              </w:rPr>
                              <w:t>Please press R to</w:t>
                            </w:r>
                            <w:r w:rsidR="00F54402" w:rsidRPr="00745ED4">
                              <w:rPr>
                                <w:rFonts w:ascii="Aptos" w:hAnsi="Aptos"/>
                                <w:color w:val="343432" w:themeColor="text2" w:themeShade="40"/>
                              </w:rPr>
                              <w:t xml:space="preserve"> reset the board and check </w:t>
                            </w:r>
                            <w:r w:rsidR="00FB40AB" w:rsidRPr="00745ED4">
                              <w:rPr>
                                <w:rFonts w:ascii="Aptos" w:hAnsi="Aptos"/>
                                <w:color w:val="343432" w:themeColor="text2" w:themeShade="40"/>
                              </w:rPr>
                              <w:t xml:space="preserve">that you have </w:t>
                            </w:r>
                            <w:r w:rsidR="00F54402" w:rsidRPr="00745ED4">
                              <w:rPr>
                                <w:rFonts w:ascii="Aptos" w:hAnsi="Aptos"/>
                                <w:color w:val="343432" w:themeColor="text2" w:themeShade="40"/>
                              </w:rPr>
                              <w:t xml:space="preserve"> entered </w:t>
                            </w:r>
                            <w:r w:rsidR="00FB40AB" w:rsidRPr="00745ED4">
                              <w:rPr>
                                <w:rFonts w:ascii="Aptos" w:hAnsi="Aptos"/>
                                <w:color w:val="343432" w:themeColor="text2" w:themeShade="40"/>
                              </w:rPr>
                              <w:t>all</w:t>
                            </w:r>
                            <w:r w:rsidR="00F54402" w:rsidRPr="00745ED4">
                              <w:rPr>
                                <w:rFonts w:ascii="Aptos" w:hAnsi="Aptos"/>
                                <w:color w:val="343432" w:themeColor="text2" w:themeShade="40"/>
                              </w:rPr>
                              <w:t xml:space="preserve"> </w:t>
                            </w:r>
                            <w:r w:rsidR="00FB40AB" w:rsidRPr="00745ED4">
                              <w:rPr>
                                <w:rFonts w:ascii="Aptos" w:hAnsi="Aptos"/>
                                <w:color w:val="343432" w:themeColor="text2" w:themeShade="40"/>
                              </w:rPr>
                              <w:t>numbers correctly.</w:t>
                            </w:r>
                            <w:r w:rsidR="00F54402" w:rsidRPr="00745ED4">
                              <w:rPr>
                                <w:rFonts w:ascii="Aptos" w:hAnsi="Aptos"/>
                                <w:color w:val="343432" w:themeColor="text2" w:themeShade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9E4A4C" id="Text Box 17" o:spid="_x0000_s1036" type="#_x0000_t202" style="position:absolute;margin-left:0;margin-top:278.15pt;width:324.35pt;height:70.65pt;z-index:251658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" filled="f" stroked="f">
                <v:textbox inset="0,0,0,0">
                  <w:txbxContent>
                    <w:p w14:paraId="03ECEB90" w14:textId="77777777" w:rsidR="00FB40AB" w:rsidRPr="00745ED4" w:rsidRDefault="00996647" w:rsidP="007E4A3A">
                      <w:pPr>
                        <w:jc w:val="center"/>
                        <w:rPr>
                          <w:rFonts w:ascii="Aptos" w:hAnsi="Aptos"/>
                          <w:color w:val="343432" w:themeColor="text2" w:themeShade="40"/>
                        </w:rPr>
                      </w:pPr>
                      <w:r w:rsidRPr="00745ED4">
                        <w:rPr>
                          <w:rFonts w:ascii="Aptos" w:hAnsi="Aptos"/>
                          <w:color w:val="343432" w:themeColor="text2" w:themeShade="40"/>
                        </w:rPr>
                        <w:t>This board cannot be solved</w:t>
                      </w:r>
                      <w:r w:rsidR="00F54402" w:rsidRPr="00745ED4">
                        <w:rPr>
                          <w:rFonts w:ascii="Aptos" w:hAnsi="Aptos"/>
                          <w:color w:val="343432" w:themeColor="text2" w:themeShade="40"/>
                        </w:rPr>
                        <w:t xml:space="preserve">! </w:t>
                      </w:r>
                    </w:p>
                    <w:p w14:paraId="12B94BBC" w14:textId="142E0EB0" w:rsidR="007E4A3A" w:rsidRPr="00745ED4" w:rsidRDefault="00996647" w:rsidP="007E4A3A">
                      <w:pPr>
                        <w:jc w:val="center"/>
                        <w:rPr>
                          <w:rFonts w:ascii="Aptos" w:hAnsi="Aptos"/>
                          <w:color w:val="343432" w:themeColor="text2" w:themeShade="40"/>
                          <w:sz w:val="48"/>
                          <w:szCs w:val="48"/>
                        </w:rPr>
                      </w:pPr>
                      <w:r w:rsidRPr="00745ED4">
                        <w:rPr>
                          <w:rFonts w:ascii="Aptos" w:hAnsi="Aptos"/>
                          <w:color w:val="343432" w:themeColor="text2" w:themeShade="40"/>
                        </w:rPr>
                        <w:t>Please press R to</w:t>
                      </w:r>
                      <w:r w:rsidR="00F54402" w:rsidRPr="00745ED4">
                        <w:rPr>
                          <w:rFonts w:ascii="Aptos" w:hAnsi="Aptos"/>
                          <w:color w:val="343432" w:themeColor="text2" w:themeShade="40"/>
                        </w:rPr>
                        <w:t xml:space="preserve"> reset the board and check </w:t>
                      </w:r>
                      <w:r w:rsidR="00FB40AB" w:rsidRPr="00745ED4">
                        <w:rPr>
                          <w:rFonts w:ascii="Aptos" w:hAnsi="Aptos"/>
                          <w:color w:val="343432" w:themeColor="text2" w:themeShade="40"/>
                        </w:rPr>
                        <w:t xml:space="preserve">that you have </w:t>
                      </w:r>
                      <w:r w:rsidR="00F54402" w:rsidRPr="00745ED4">
                        <w:rPr>
                          <w:rFonts w:ascii="Aptos" w:hAnsi="Aptos"/>
                          <w:color w:val="343432" w:themeColor="text2" w:themeShade="40"/>
                        </w:rPr>
                        <w:t xml:space="preserve"> entered </w:t>
                      </w:r>
                      <w:r w:rsidR="00FB40AB" w:rsidRPr="00745ED4">
                        <w:rPr>
                          <w:rFonts w:ascii="Aptos" w:hAnsi="Aptos"/>
                          <w:color w:val="343432" w:themeColor="text2" w:themeShade="40"/>
                        </w:rPr>
                        <w:t>all</w:t>
                      </w:r>
                      <w:r w:rsidR="00F54402" w:rsidRPr="00745ED4">
                        <w:rPr>
                          <w:rFonts w:ascii="Aptos" w:hAnsi="Aptos"/>
                          <w:color w:val="343432" w:themeColor="text2" w:themeShade="40"/>
                        </w:rPr>
                        <w:t xml:space="preserve"> </w:t>
                      </w:r>
                      <w:r w:rsidR="00FB40AB" w:rsidRPr="00745ED4">
                        <w:rPr>
                          <w:rFonts w:ascii="Aptos" w:hAnsi="Aptos"/>
                          <w:color w:val="343432" w:themeColor="text2" w:themeShade="40"/>
                        </w:rPr>
                        <w:t>numbers correctly.</w:t>
                      </w:r>
                      <w:r w:rsidR="00F54402" w:rsidRPr="00745ED4">
                        <w:rPr>
                          <w:rFonts w:ascii="Aptos" w:hAnsi="Aptos"/>
                          <w:color w:val="343432" w:themeColor="text2" w:themeShade="4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528C" w:rsidRPr="00745ED4">
        <w:rPr>
          <w:rFonts w:ascii="Calibri" w:hAnsi="Calibri" w:cs="Calibri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B203EDA" wp14:editId="65AEEB42">
                <wp:simplePos x="0" y="0"/>
                <wp:positionH relativeFrom="column">
                  <wp:posOffset>715108</wp:posOffset>
                </wp:positionH>
                <wp:positionV relativeFrom="paragraph">
                  <wp:posOffset>1346884</wp:posOffset>
                </wp:positionV>
                <wp:extent cx="5219700" cy="521970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gray">
                        <a:xfrm>
                          <a:off x="0" y="0"/>
                          <a:ext cx="5219700" cy="5219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 algn="ctr">
                          <a:noFill/>
                          <a:miter lim="800000"/>
                          <a:headEnd/>
                          <a:tailEnd/>
                        </a:ln>
                      </wps:spPr>
                      <wps:bodyPr rot="0" spcFirstLastPara="0" vertOverflow="overflow" horzOverflow="overflow" vert="horz" wrap="square" lIns="88900" tIns="88900" rIns="88900" bIns="889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599FC9" id="Rectangle 14" o:spid="_x0000_s1026" style="position:absolute;margin-left:56.3pt;margin-top:106.05pt;width:411pt;height:411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" fillcolor="#f2f2f2 [3052]" stroked="f" strokeweight="1.5pt">
                <v:textbox inset="7pt,7pt,7pt,7pt"/>
              </v:rect>
            </w:pict>
          </mc:Fallback>
        </mc:AlternateContent>
      </w:r>
      <w:r w:rsidR="00FB40AB" w:rsidRPr="00745ED4">
        <w:rPr>
          <w:rFonts w:ascii="Calibri" w:hAnsi="Calibri" w:cs="Calibr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BF4D14" wp14:editId="73F72FB1">
                <wp:simplePos x="0" y="0"/>
                <wp:positionH relativeFrom="margin">
                  <wp:align>center</wp:align>
                </wp:positionH>
                <wp:positionV relativeFrom="paragraph">
                  <wp:posOffset>4888084</wp:posOffset>
                </wp:positionV>
                <wp:extent cx="4118610" cy="36893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861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19BE537" w14:textId="77777777" w:rsidR="007E4A3A" w:rsidRPr="00745ED4" w:rsidRDefault="007E4A3A" w:rsidP="007E4A3A">
                            <w:pPr>
                              <w:jc w:val="center"/>
                              <w:rPr>
                                <w:rFonts w:ascii="Aptos Display" w:hAnsi="Aptos Display"/>
                                <w:b/>
                                <w:bCs/>
                              </w:rPr>
                            </w:pPr>
                            <w:r w:rsidRPr="00745ED4">
                              <w:rPr>
                                <w:rFonts w:ascii="Aptos Display" w:hAnsi="Aptos Display"/>
                                <w:b/>
                                <w:bCs/>
                              </w:rPr>
                              <w:t>Press Space to Dismiss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BF4D14" id="Text Box 18" o:spid="_x0000_s1037" type="#_x0000_t202" style="position:absolute;margin-left:0;margin-top:384.9pt;width:324.3pt;height:29.0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" filled="f" stroked="f">
                <v:textbox style="mso-fit-shape-to-text:t" inset="0,0,0,0">
                  <w:txbxContent>
                    <w:p w14:paraId="019BE537" w14:textId="77777777" w:rsidR="007E4A3A" w:rsidRPr="00745ED4" w:rsidRDefault="007E4A3A" w:rsidP="007E4A3A">
                      <w:pPr>
                        <w:jc w:val="center"/>
                        <w:rPr>
                          <w:rFonts w:ascii="Aptos Display" w:hAnsi="Aptos Display"/>
                          <w:b/>
                          <w:bCs/>
                        </w:rPr>
                      </w:pPr>
                      <w:r w:rsidRPr="00745ED4">
                        <w:rPr>
                          <w:rFonts w:ascii="Aptos Display" w:hAnsi="Aptos Display"/>
                          <w:b/>
                          <w:bCs/>
                        </w:rPr>
                        <w:t>Press Space to Dismiss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E4A3A" w:rsidRPr="007E4A3A" w:rsidSect="006125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BE62AB"/>
    <w:multiLevelType w:val="hybridMultilevel"/>
    <w:tmpl w:val="0C684150"/>
    <w:lvl w:ilvl="0" w:tplc="02FE252C">
      <w:start w:val="1"/>
      <w:numFmt w:val="decimal"/>
      <w:lvlText w:val="%1."/>
      <w:lvlJc w:val="left"/>
      <w:pPr>
        <w:ind w:left="643" w:hanging="360"/>
      </w:pPr>
      <w:rPr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363" w:hanging="360"/>
      </w:pPr>
    </w:lvl>
    <w:lvl w:ilvl="2" w:tplc="0C09001B" w:tentative="1">
      <w:start w:val="1"/>
      <w:numFmt w:val="lowerRoman"/>
      <w:lvlText w:val="%3."/>
      <w:lvlJc w:val="right"/>
      <w:pPr>
        <w:ind w:left="2083" w:hanging="180"/>
      </w:pPr>
    </w:lvl>
    <w:lvl w:ilvl="3" w:tplc="0C09000F" w:tentative="1">
      <w:start w:val="1"/>
      <w:numFmt w:val="decimal"/>
      <w:lvlText w:val="%4."/>
      <w:lvlJc w:val="left"/>
      <w:pPr>
        <w:ind w:left="2803" w:hanging="360"/>
      </w:pPr>
    </w:lvl>
    <w:lvl w:ilvl="4" w:tplc="0C090019" w:tentative="1">
      <w:start w:val="1"/>
      <w:numFmt w:val="lowerLetter"/>
      <w:lvlText w:val="%5."/>
      <w:lvlJc w:val="left"/>
      <w:pPr>
        <w:ind w:left="3523" w:hanging="360"/>
      </w:pPr>
    </w:lvl>
    <w:lvl w:ilvl="5" w:tplc="0C09001B" w:tentative="1">
      <w:start w:val="1"/>
      <w:numFmt w:val="lowerRoman"/>
      <w:lvlText w:val="%6."/>
      <w:lvlJc w:val="right"/>
      <w:pPr>
        <w:ind w:left="4243" w:hanging="180"/>
      </w:pPr>
    </w:lvl>
    <w:lvl w:ilvl="6" w:tplc="0C09000F" w:tentative="1">
      <w:start w:val="1"/>
      <w:numFmt w:val="decimal"/>
      <w:lvlText w:val="%7."/>
      <w:lvlJc w:val="left"/>
      <w:pPr>
        <w:ind w:left="4963" w:hanging="360"/>
      </w:pPr>
    </w:lvl>
    <w:lvl w:ilvl="7" w:tplc="0C090019" w:tentative="1">
      <w:start w:val="1"/>
      <w:numFmt w:val="lowerLetter"/>
      <w:lvlText w:val="%8."/>
      <w:lvlJc w:val="left"/>
      <w:pPr>
        <w:ind w:left="5683" w:hanging="360"/>
      </w:pPr>
    </w:lvl>
    <w:lvl w:ilvl="8" w:tplc="0C09001B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2129859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7UwNTQ3NzAxNzU0MbdU0lEKTi0uzszPAykwrAUA9dG65CwAAAA="/>
  </w:docVars>
  <w:rsids>
    <w:rsidRoot w:val="00612565"/>
    <w:rsid w:val="0009086A"/>
    <w:rsid w:val="000B711F"/>
    <w:rsid w:val="000F05D1"/>
    <w:rsid w:val="001A7694"/>
    <w:rsid w:val="001E4AAA"/>
    <w:rsid w:val="00413895"/>
    <w:rsid w:val="005A4D49"/>
    <w:rsid w:val="00612565"/>
    <w:rsid w:val="0068528C"/>
    <w:rsid w:val="00745ED4"/>
    <w:rsid w:val="00781A00"/>
    <w:rsid w:val="007E4A3A"/>
    <w:rsid w:val="00996647"/>
    <w:rsid w:val="00BD7CDA"/>
    <w:rsid w:val="00C16185"/>
    <w:rsid w:val="00D934A3"/>
    <w:rsid w:val="00F54402"/>
    <w:rsid w:val="00FB40AB"/>
    <w:rsid w:val="00FC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FE16E"/>
  <w15:chartTrackingRefBased/>
  <w15:docId w15:val="{16F623C3-710A-4B70-A465-B5F68FBB0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694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965"/>
    <w:pPr>
      <w:pBdr>
        <w:top w:val="single" w:sz="24" w:space="0" w:color="86BC25" w:themeColor="accent1"/>
        <w:left w:val="single" w:sz="24" w:space="0" w:color="86BC25" w:themeColor="accent1"/>
        <w:bottom w:val="single" w:sz="24" w:space="0" w:color="86BC25" w:themeColor="accent1"/>
        <w:right w:val="single" w:sz="24" w:space="0" w:color="86BC25" w:themeColor="accent1"/>
      </w:pBdr>
      <w:shd w:val="clear" w:color="auto" w:fill="86BC2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4965"/>
    <w:pPr>
      <w:pBdr>
        <w:top w:val="single" w:sz="24" w:space="0" w:color="E7F5CF" w:themeColor="accent1" w:themeTint="33"/>
        <w:left w:val="single" w:sz="24" w:space="0" w:color="E7F5CF" w:themeColor="accent1" w:themeTint="33"/>
        <w:bottom w:val="single" w:sz="24" w:space="0" w:color="E7F5CF" w:themeColor="accent1" w:themeTint="33"/>
        <w:right w:val="single" w:sz="24" w:space="0" w:color="E7F5CF" w:themeColor="accent1" w:themeTint="33"/>
      </w:pBdr>
      <w:shd w:val="clear" w:color="auto" w:fill="E7F5C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965"/>
    <w:pPr>
      <w:pBdr>
        <w:top w:val="single" w:sz="6" w:space="2" w:color="86BC25" w:themeColor="accent1"/>
      </w:pBdr>
      <w:spacing w:before="300" w:after="0"/>
      <w:outlineLvl w:val="2"/>
    </w:pPr>
    <w:rPr>
      <w:caps/>
      <w:color w:val="425D12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965"/>
    <w:pPr>
      <w:pBdr>
        <w:top w:val="dotted" w:sz="6" w:space="2" w:color="86BC25" w:themeColor="accent1"/>
      </w:pBdr>
      <w:spacing w:before="200" w:after="0"/>
      <w:outlineLvl w:val="3"/>
    </w:pPr>
    <w:rPr>
      <w:caps/>
      <w:color w:val="638C1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965"/>
    <w:pPr>
      <w:pBdr>
        <w:bottom w:val="single" w:sz="6" w:space="1" w:color="86BC25" w:themeColor="accent1"/>
      </w:pBdr>
      <w:spacing w:before="200" w:after="0"/>
      <w:outlineLvl w:val="4"/>
    </w:pPr>
    <w:rPr>
      <w:caps/>
      <w:color w:val="638C1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965"/>
    <w:pPr>
      <w:pBdr>
        <w:bottom w:val="dotted" w:sz="6" w:space="1" w:color="86BC25" w:themeColor="accent1"/>
      </w:pBdr>
      <w:spacing w:before="200" w:after="0"/>
      <w:outlineLvl w:val="5"/>
    </w:pPr>
    <w:rPr>
      <w:caps/>
      <w:color w:val="638C1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965"/>
    <w:pPr>
      <w:spacing w:before="200" w:after="0"/>
      <w:outlineLvl w:val="6"/>
    </w:pPr>
    <w:rPr>
      <w:caps/>
      <w:color w:val="638C1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96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96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965"/>
    <w:rPr>
      <w:caps/>
      <w:color w:val="FFFFFF" w:themeColor="background1"/>
      <w:spacing w:val="15"/>
      <w:sz w:val="22"/>
      <w:szCs w:val="22"/>
      <w:shd w:val="clear" w:color="auto" w:fill="86BC2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C4965"/>
    <w:rPr>
      <w:caps/>
      <w:spacing w:val="15"/>
      <w:shd w:val="clear" w:color="auto" w:fill="E7F5C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965"/>
    <w:rPr>
      <w:caps/>
      <w:color w:val="425D1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965"/>
    <w:rPr>
      <w:caps/>
      <w:color w:val="638C1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965"/>
    <w:rPr>
      <w:caps/>
      <w:color w:val="638C1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965"/>
    <w:rPr>
      <w:caps/>
      <w:color w:val="638C1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965"/>
    <w:rPr>
      <w:caps/>
      <w:color w:val="638C1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96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96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4965"/>
    <w:rPr>
      <w:b/>
      <w:bCs/>
      <w:color w:val="638C1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C4965"/>
    <w:pPr>
      <w:spacing w:before="0" w:after="0"/>
    </w:pPr>
    <w:rPr>
      <w:rFonts w:asciiTheme="majorHAnsi" w:eastAsiaTheme="majorEastAsia" w:hAnsiTheme="majorHAnsi" w:cstheme="majorBidi"/>
      <w:caps/>
      <w:color w:val="86BC2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4965"/>
    <w:rPr>
      <w:rFonts w:asciiTheme="majorHAnsi" w:eastAsiaTheme="majorEastAsia" w:hAnsiTheme="majorHAnsi" w:cstheme="majorBidi"/>
      <w:caps/>
      <w:color w:val="86BC2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96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C496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C4965"/>
    <w:rPr>
      <w:b/>
      <w:bCs/>
    </w:rPr>
  </w:style>
  <w:style w:type="character" w:styleId="Emphasis">
    <w:name w:val="Emphasis"/>
    <w:uiPriority w:val="20"/>
    <w:qFormat/>
    <w:rsid w:val="00FC4965"/>
    <w:rPr>
      <w:caps/>
      <w:color w:val="425D12" w:themeColor="accent1" w:themeShade="7F"/>
      <w:spacing w:val="5"/>
    </w:rPr>
  </w:style>
  <w:style w:type="paragraph" w:styleId="NoSpacing">
    <w:name w:val="No Spacing"/>
    <w:uiPriority w:val="1"/>
    <w:qFormat/>
    <w:rsid w:val="00FC496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C496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C496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965"/>
    <w:pPr>
      <w:spacing w:before="240" w:after="240" w:line="240" w:lineRule="auto"/>
      <w:ind w:left="1080" w:right="1080"/>
      <w:jc w:val="center"/>
    </w:pPr>
    <w:rPr>
      <w:color w:val="86BC2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965"/>
    <w:rPr>
      <w:color w:val="86BC25" w:themeColor="accent1"/>
      <w:sz w:val="24"/>
      <w:szCs w:val="24"/>
    </w:rPr>
  </w:style>
  <w:style w:type="character" w:styleId="SubtleEmphasis">
    <w:name w:val="Subtle Emphasis"/>
    <w:uiPriority w:val="19"/>
    <w:qFormat/>
    <w:rsid w:val="00FC4965"/>
    <w:rPr>
      <w:i/>
      <w:iCs/>
      <w:color w:val="425D12" w:themeColor="accent1" w:themeShade="7F"/>
    </w:rPr>
  </w:style>
  <w:style w:type="character" w:styleId="IntenseEmphasis">
    <w:name w:val="Intense Emphasis"/>
    <w:uiPriority w:val="21"/>
    <w:qFormat/>
    <w:rsid w:val="00FC4965"/>
    <w:rPr>
      <w:b/>
      <w:bCs/>
      <w:caps/>
      <w:color w:val="425D12" w:themeColor="accent1" w:themeShade="7F"/>
      <w:spacing w:val="10"/>
    </w:rPr>
  </w:style>
  <w:style w:type="character" w:styleId="SubtleReference">
    <w:name w:val="Subtle Reference"/>
    <w:uiPriority w:val="31"/>
    <w:qFormat/>
    <w:rsid w:val="00FC4965"/>
    <w:rPr>
      <w:b/>
      <w:bCs/>
      <w:color w:val="86BC25" w:themeColor="accent1"/>
    </w:rPr>
  </w:style>
  <w:style w:type="character" w:styleId="IntenseReference">
    <w:name w:val="Intense Reference"/>
    <w:uiPriority w:val="32"/>
    <w:qFormat/>
    <w:rsid w:val="00FC4965"/>
    <w:rPr>
      <w:b/>
      <w:bCs/>
      <w:i/>
      <w:iCs/>
      <w:caps/>
      <w:color w:val="86BC25" w:themeColor="accent1"/>
    </w:rPr>
  </w:style>
  <w:style w:type="character" w:styleId="BookTitle">
    <w:name w:val="Book Title"/>
    <w:uiPriority w:val="33"/>
    <w:qFormat/>
    <w:rsid w:val="00FC496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4965"/>
    <w:pPr>
      <w:outlineLvl w:val="9"/>
    </w:pPr>
  </w:style>
  <w:style w:type="paragraph" w:styleId="ListParagraph">
    <w:name w:val="List Paragraph"/>
    <w:basedOn w:val="Normal"/>
    <w:uiPriority w:val="34"/>
    <w:qFormat/>
    <w:rsid w:val="001A7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3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usato\AppData\Local\Temp\Templafy\WordVsto\pnco0dob.dotx" TargetMode="External"/></Relationships>
</file>

<file path=word/theme/theme1.xml><?xml version="1.0" encoding="utf-8"?>
<a:theme xmlns:a="http://schemas.openxmlformats.org/drawingml/2006/main" name="Deloitte Brand Theme">
  <a:themeElements>
    <a:clrScheme name="Custom 1">
      <a:dk1>
        <a:sysClr val="windowText" lastClr="000000"/>
      </a:dk1>
      <a:lt1>
        <a:sysClr val="window" lastClr="FFFFFF"/>
      </a:lt1>
      <a:dk2>
        <a:srgbClr val="D0D0CE"/>
      </a:dk2>
      <a:lt2>
        <a:srgbClr val="53565A"/>
      </a:lt2>
      <a:accent1>
        <a:srgbClr val="86BC25"/>
      </a:accent1>
      <a:accent2>
        <a:srgbClr val="43B02A"/>
      </a:accent2>
      <a:accent3>
        <a:srgbClr val="26890D"/>
      </a:accent3>
      <a:accent4>
        <a:srgbClr val="046A38"/>
      </a:accent4>
      <a:accent5>
        <a:srgbClr val="0D8390"/>
      </a:accent5>
      <a:accent6>
        <a:srgbClr val="007CB0"/>
      </a:accent6>
      <a:hlink>
        <a:srgbClr val="00A3E0"/>
      </a:hlink>
      <a:folHlink>
        <a:srgbClr val="7F7F7F"/>
      </a:folHlink>
    </a:clrScheme>
    <a:fontScheme name="Deloitte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 Brand Theme" id="{7CF146C4-F33C-4674-9F60-3E413DE8D245}" vid="{1FA3A202-160F-48F1-9CAA-9049691AC62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13CB1678428E44A70BE37883D5A8C4" ma:contentTypeVersion="12" ma:contentTypeDescription="Een nieuw document maken." ma:contentTypeScope="" ma:versionID="3f7efb882a29a3edd2bc78631675b1e7">
  <xsd:schema xmlns:xsd="http://www.w3.org/2001/XMLSchema" xmlns:xs="http://www.w3.org/2001/XMLSchema" xmlns:p="http://schemas.microsoft.com/office/2006/metadata/properties" xmlns:ns3="190c9aea-7264-4d04-95a0-1c18b1706d49" xmlns:ns4="2a7451c9-c38f-47fc-a5f1-e554dbc64c82" targetNamespace="http://schemas.microsoft.com/office/2006/metadata/properties" ma:root="true" ma:fieldsID="9c22fecc944ef62cc05849782857f66d" ns3:_="" ns4:_="">
    <xsd:import namespace="190c9aea-7264-4d04-95a0-1c18b1706d49"/>
    <xsd:import namespace="2a7451c9-c38f-47fc-a5f1-e554dbc64c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0c9aea-7264-4d04-95a0-1c18b1706d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451c9-c38f-47fc-a5f1-e554dbc64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90c9aea-7264-4d04-95a0-1c18b1706d49" xsi:nil="true"/>
  </documentManagement>
</p:properties>
</file>

<file path=customXml/item3.xml><?xml version="1.0" encoding="utf-8"?>
<TemplafyFormConfiguration><![CDATA[{"formFields":[],"formDataEntries":[]}]]></TemplafyFormConfiguration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TemplafyTemplateConfiguration><![CDATA[{"elementsMetadata":[],"transformationConfigurations":[],"templateName":"Deloitte Theme Word Template (1) (1)","templateDescription":"","enableDocumentContentUpdater":false,"version":"2.0"}]]></TemplafyTemplateConfiguration>
</file>

<file path=customXml/itemProps1.xml><?xml version="1.0" encoding="utf-8"?>
<ds:datastoreItem xmlns:ds="http://schemas.openxmlformats.org/officeDocument/2006/customXml" ds:itemID="{2E8A0825-61B2-4653-9843-4D9EF633B5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0c9aea-7264-4d04-95a0-1c18b1706d49"/>
    <ds:schemaRef ds:uri="2a7451c9-c38f-47fc-a5f1-e554dbc64c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38926C-A4B1-4D34-9B7E-5E93D1010A09}">
  <ds:schemaRefs>
    <ds:schemaRef ds:uri="http://schemas.microsoft.com/office/2006/metadata/properties"/>
    <ds:schemaRef ds:uri="http://schemas.microsoft.com/office/infopath/2007/PartnerControls"/>
    <ds:schemaRef ds:uri="190c9aea-7264-4d04-95a0-1c18b1706d49"/>
  </ds:schemaRefs>
</ds:datastoreItem>
</file>

<file path=customXml/itemProps3.xml><?xml version="1.0" encoding="utf-8"?>
<ds:datastoreItem xmlns:ds="http://schemas.openxmlformats.org/officeDocument/2006/customXml" ds:itemID="{05967414-3BD8-49FE-809D-781C692758D8}">
  <ds:schemaRefs/>
</ds:datastoreItem>
</file>

<file path=customXml/itemProps4.xml><?xml version="1.0" encoding="utf-8"?>
<ds:datastoreItem xmlns:ds="http://schemas.openxmlformats.org/officeDocument/2006/customXml" ds:itemID="{86DC52D0-CFE2-4FBF-9E33-EDE5090885E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16AE052-6150-49AE-A87F-592734DD29A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pnco0dob</Template>
  <TotalTime>28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Busato, Max</dc:creator>
  <cp:keywords/>
  <dc:description/>
  <cp:lastModifiedBy>Max Busato</cp:lastModifiedBy>
  <cp:revision>9</cp:revision>
  <dcterms:created xsi:type="dcterms:W3CDTF">2024-07-19T02:21:00Z</dcterms:created>
  <dcterms:modified xsi:type="dcterms:W3CDTF">2024-07-19T08:37:00Z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0x010100A913CB1678428E44A70BE37883D5A8C4</vt:lpwstr>
  </property>
  <property fmtid="{D5CDD505-2E9C-101B-9397-08002B2CF9AE}" pid="3" name="MSIP_Label_ea60d57e-af5b-4752-ac57-3e4f28ca11dc_Enabled">
    <vt:lpwstr>true</vt:lpwstr>
  </property>
  <property fmtid="{D5CDD505-2E9C-101B-9397-08002B2CF9AE}" pid="4" name="MSIP_Label_ea60d57e-af5b-4752-ac57-3e4f28ca11dc_SetDate">
    <vt:lpwstr>2024-03-07T14:13:38Z</vt:lpwstr>
  </property>
  <property fmtid="{D5CDD505-2E9C-101B-9397-08002B2CF9AE}" pid="5" name="MSIP_Label_ea60d57e-af5b-4752-ac57-3e4f28ca11dc_Method">
    <vt:lpwstr>Standard</vt:lpwstr>
  </property>
  <property fmtid="{D5CDD505-2E9C-101B-9397-08002B2CF9AE}" pid="6" name="MSIP_Label_ea60d57e-af5b-4752-ac57-3e4f28ca11dc_Name">
    <vt:lpwstr>ea60d57e-af5b-4752-ac57-3e4f28ca11dc</vt:lpwstr>
  </property>
  <property fmtid="{D5CDD505-2E9C-101B-9397-08002B2CF9AE}" pid="7" name="MSIP_Label_ea60d57e-af5b-4752-ac57-3e4f28ca11dc_SiteId">
    <vt:lpwstr>36da45f1-dd2c-4d1f-af13-5abe46b99921</vt:lpwstr>
  </property>
  <property fmtid="{D5CDD505-2E9C-101B-9397-08002B2CF9AE}" pid="8" name="MSIP_Label_ea60d57e-af5b-4752-ac57-3e4f28ca11dc_ActionId">
    <vt:lpwstr>a20627d4-93af-4a3a-839f-d31e3ce8f81d</vt:lpwstr>
  </property>
  <property fmtid="{D5CDD505-2E9C-101B-9397-08002B2CF9AE}" pid="9" name="MSIP_Label_ea60d57e-af5b-4752-ac57-3e4f28ca11dc_ContentBits">
    <vt:lpwstr>0</vt:lpwstr>
  </property>
  <property fmtid="{D5CDD505-2E9C-101B-9397-08002B2CF9AE}" pid="10" name="MSIP_Label_459ef8e5-3aaa-41a0-b30c-a77b6f506147_Enabled">
    <vt:lpwstr>true</vt:lpwstr>
  </property>
  <property fmtid="{D5CDD505-2E9C-101B-9397-08002B2CF9AE}" pid="11" name="MSIP_Label_459ef8e5-3aaa-41a0-b30c-a77b6f506147_SetDate">
    <vt:lpwstr>2024-03-07T17:08:34Z</vt:lpwstr>
  </property>
  <property fmtid="{D5CDD505-2E9C-101B-9397-08002B2CF9AE}" pid="12" name="MSIP_Label_459ef8e5-3aaa-41a0-b30c-a77b6f506147_Method">
    <vt:lpwstr>Standard</vt:lpwstr>
  </property>
  <property fmtid="{D5CDD505-2E9C-101B-9397-08002B2CF9AE}" pid="13" name="MSIP_Label_459ef8e5-3aaa-41a0-b30c-a77b6f506147_Name">
    <vt:lpwstr>Internal</vt:lpwstr>
  </property>
  <property fmtid="{D5CDD505-2E9C-101B-9397-08002B2CF9AE}" pid="14" name="MSIP_Label_459ef8e5-3aaa-41a0-b30c-a77b6f506147_SiteId">
    <vt:lpwstr>9343c96b-27bb-4092-add6-977870612481</vt:lpwstr>
  </property>
  <property fmtid="{D5CDD505-2E9C-101B-9397-08002B2CF9AE}" pid="15" name="MSIP_Label_459ef8e5-3aaa-41a0-b30c-a77b6f506147_ActionId">
    <vt:lpwstr>87f86394-2f85-4fce-9ca5-f52dce092617</vt:lpwstr>
  </property>
  <property fmtid="{D5CDD505-2E9C-101B-9397-08002B2CF9AE}" pid="16" name="MSIP_Label_459ef8e5-3aaa-41a0-b30c-a77b6f506147_ContentBits">
    <vt:lpwstr>0</vt:lpwstr>
  </property>
  <property fmtid="{D5CDD505-2E9C-101B-9397-08002B2CF9AE}" pid="17" name="TemplafyTenantId">
    <vt:lpwstr>deloitteaus</vt:lpwstr>
  </property>
  <property fmtid="{D5CDD505-2E9C-101B-9397-08002B2CF9AE}" pid="18" name="TemplafyTemplateId">
    <vt:lpwstr>875753616586833938</vt:lpwstr>
  </property>
  <property fmtid="{D5CDD505-2E9C-101B-9397-08002B2CF9AE}" pid="19" name="TemplafyUserProfileId">
    <vt:lpwstr>945167846434144261</vt:lpwstr>
  </property>
  <property fmtid="{D5CDD505-2E9C-101B-9397-08002B2CF9AE}" pid="20" name="TemplafyLanguageCode">
    <vt:lpwstr>en-AU</vt:lpwstr>
  </property>
  <property fmtid="{D5CDD505-2E9C-101B-9397-08002B2CF9AE}" pid="21" name="TemplafyFromBlank">
    <vt:bool>true</vt:bool>
  </property>
</Properties>
</file>